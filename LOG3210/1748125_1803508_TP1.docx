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BB3" w:rsidRPr="0003484B" w:rsidRDefault="00C13BB3" w:rsidP="009A00CF">
      <w:pPr>
        <w:rPr>
          <w:rFonts w:asciiTheme="minorHAnsi" w:hAnsiTheme="minorHAnsi" w:cstheme="minorHAnsi"/>
          <w:sz w:val="44"/>
          <w:szCs w:val="44"/>
        </w:rPr>
        <w:sectPr w:rsidR="00C13BB3" w:rsidRPr="0003484B" w:rsidSect="00875869">
          <w:footerReference w:type="even" r:id="rId9"/>
          <w:footerReference w:type="default" r:id="rId10"/>
          <w:footerReference w:type="first" r:id="rId11"/>
          <w:pgSz w:w="12240" w:h="15840"/>
          <w:pgMar w:top="1440" w:right="1800" w:bottom="1440" w:left="1800" w:header="720" w:footer="720" w:gutter="0"/>
          <w:cols w:space="720"/>
          <w:titlePg/>
          <w:docGrid w:linePitch="326"/>
        </w:sectPr>
      </w:pPr>
      <w:r w:rsidRPr="0003484B">
        <w:rPr>
          <w:rFonts w:asciiTheme="minorHAnsi" w:hAnsiTheme="minorHAnsi" w:cstheme="minorHAnsi"/>
          <w:noProof/>
          <w:lang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3957329</wp:posOffset>
            </wp:positionH>
            <wp:positionV relativeFrom="paragraph">
              <wp:posOffset>0</wp:posOffset>
            </wp:positionV>
            <wp:extent cx="2289175" cy="1087120"/>
            <wp:effectExtent l="0" t="0" r="0" b="0"/>
            <wp:wrapTopAndBottom/>
            <wp:docPr id="1" name="Image 1" descr="http://www.polymtl.ca/sc/img/logoType/logoGenie/FR/droite/polytechnique_genie_droite_fr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olymtl.ca/sc/img/logoType/logoGenie/FR/droite/polytechnique_genie_droite_fr_cmyk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75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E519C" w:rsidRPr="0003484B" w:rsidRDefault="006E519C" w:rsidP="009A00CF">
      <w:pPr>
        <w:rPr>
          <w:rFonts w:asciiTheme="minorHAnsi" w:hAnsiTheme="minorHAnsi" w:cstheme="minorHAnsi"/>
          <w:sz w:val="44"/>
          <w:szCs w:val="44"/>
        </w:rPr>
        <w:sectPr w:rsidR="006E519C" w:rsidRPr="0003484B" w:rsidSect="00875869">
          <w:type w:val="continuous"/>
          <w:pgSz w:w="12240" w:h="15840"/>
          <w:pgMar w:top="1440" w:right="1800" w:bottom="1440" w:left="1800" w:header="720" w:footer="720" w:gutter="0"/>
          <w:pgNumType w:start="1"/>
          <w:cols w:space="720"/>
          <w:titlePg/>
        </w:sectPr>
      </w:pPr>
    </w:p>
    <w:p w:rsidR="00374DEC" w:rsidRPr="0003484B" w:rsidRDefault="00374DEC" w:rsidP="008527C8">
      <w:pPr>
        <w:jc w:val="center"/>
        <w:rPr>
          <w:rFonts w:asciiTheme="minorHAnsi" w:hAnsiTheme="minorHAnsi" w:cstheme="minorHAnsi"/>
          <w:sz w:val="44"/>
        </w:rPr>
      </w:pPr>
    </w:p>
    <w:p w:rsidR="00C86EA6" w:rsidRPr="0003484B" w:rsidRDefault="00395D86" w:rsidP="00C86EA6">
      <w:pPr>
        <w:pStyle w:val="pagetitre"/>
        <w:rPr>
          <w:rFonts w:cstheme="minorHAnsi"/>
          <w:b/>
          <w:color w:val="9BBB59" w:themeColor="accent3"/>
          <w:sz w:val="32"/>
        </w:rPr>
      </w:pPr>
      <w:r>
        <w:rPr>
          <w:rFonts w:cstheme="minorHAnsi"/>
          <w:b/>
          <w:color w:val="9BBB59" w:themeColor="accent3"/>
          <w:sz w:val="32"/>
        </w:rPr>
        <w:t>LOG3210</w:t>
      </w:r>
      <w:r w:rsidR="00C86EA6" w:rsidRPr="0003484B">
        <w:rPr>
          <w:rFonts w:cstheme="minorHAnsi"/>
          <w:b/>
          <w:color w:val="9BBB59" w:themeColor="accent3"/>
          <w:sz w:val="32"/>
        </w:rPr>
        <w:t xml:space="preserve">- </w:t>
      </w:r>
      <w:r>
        <w:rPr>
          <w:rFonts w:cstheme="minorHAnsi"/>
          <w:b/>
          <w:color w:val="9BBB59" w:themeColor="accent3"/>
          <w:sz w:val="32"/>
        </w:rPr>
        <w:t>Éléments de langages et compilateur</w:t>
      </w:r>
    </w:p>
    <w:p w:rsidR="00C86EA6" w:rsidRPr="0003484B" w:rsidRDefault="001B3628" w:rsidP="00C86EA6">
      <w:pPr>
        <w:pStyle w:val="pagetitre"/>
        <w:rPr>
          <w:rFonts w:cstheme="minorHAnsi"/>
          <w:sz w:val="32"/>
        </w:rPr>
      </w:pPr>
      <w:r>
        <w:rPr>
          <w:rFonts w:cstheme="minorHAnsi"/>
          <w:sz w:val="32"/>
        </w:rPr>
        <w:t>Groupe 01</w:t>
      </w:r>
    </w:p>
    <w:p w:rsidR="00C86EA6" w:rsidRPr="0003484B" w:rsidRDefault="00C86EA6" w:rsidP="00C86EA6">
      <w:pPr>
        <w:pStyle w:val="pagetitre"/>
        <w:rPr>
          <w:rFonts w:cstheme="minorHAnsi"/>
          <w:b/>
          <w:sz w:val="28"/>
        </w:rPr>
      </w:pPr>
      <w:r w:rsidRPr="0003484B">
        <w:rPr>
          <w:rFonts w:cstheme="minorHAnsi"/>
          <w:b/>
          <w:sz w:val="28"/>
        </w:rPr>
        <w:t xml:space="preserve">Travail </w:t>
      </w:r>
      <w:r w:rsidR="001B3628">
        <w:rPr>
          <w:rFonts w:cstheme="minorHAnsi"/>
          <w:b/>
          <w:sz w:val="28"/>
        </w:rPr>
        <w:t>pratique #1</w:t>
      </w:r>
    </w:p>
    <w:p w:rsidR="00C86EA6" w:rsidRPr="0003484B" w:rsidRDefault="001B3628" w:rsidP="00C86EA6">
      <w:pPr>
        <w:pStyle w:val="pagetitre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Grammaire et analyseur syntaxique</w:t>
      </w:r>
    </w:p>
    <w:p w:rsidR="00C86EA6" w:rsidRPr="0003484B" w:rsidRDefault="00C86EA6" w:rsidP="00C86EA6">
      <w:pPr>
        <w:pStyle w:val="pagetitre"/>
        <w:rPr>
          <w:rFonts w:cstheme="minorHAnsi"/>
          <w:sz w:val="32"/>
        </w:rPr>
      </w:pPr>
    </w:p>
    <w:p w:rsidR="00C86EA6" w:rsidRPr="0003484B" w:rsidRDefault="00C86EA6" w:rsidP="00C86EA6">
      <w:pPr>
        <w:jc w:val="center"/>
        <w:rPr>
          <w:rFonts w:asciiTheme="minorHAnsi" w:hAnsiTheme="minorHAnsi" w:cstheme="minorHAnsi"/>
          <w:sz w:val="36"/>
        </w:rPr>
      </w:pPr>
    </w:p>
    <w:p w:rsidR="00C86EA6" w:rsidRPr="0003484B" w:rsidRDefault="00C86EA6" w:rsidP="00C86EA6">
      <w:pPr>
        <w:jc w:val="center"/>
        <w:rPr>
          <w:rFonts w:asciiTheme="minorHAnsi" w:hAnsiTheme="minorHAnsi" w:cstheme="minorHAnsi"/>
          <w:b/>
          <w:sz w:val="36"/>
        </w:rPr>
      </w:pPr>
      <w:r w:rsidRPr="0003484B">
        <w:rPr>
          <w:rFonts w:asciiTheme="minorHAnsi" w:hAnsiTheme="minorHAnsi" w:cstheme="minorHAnsi"/>
          <w:b/>
          <w:sz w:val="36"/>
        </w:rPr>
        <w:t xml:space="preserve">Présenté à </w:t>
      </w:r>
      <w:r w:rsidR="001B3628">
        <w:rPr>
          <w:rFonts w:asciiTheme="minorHAnsi" w:hAnsiTheme="minorHAnsi" w:cstheme="minorHAnsi"/>
          <w:b/>
          <w:sz w:val="36"/>
        </w:rPr>
        <w:t>Karl</w:t>
      </w:r>
      <w:r w:rsidRPr="0003484B">
        <w:rPr>
          <w:rFonts w:asciiTheme="minorHAnsi" w:hAnsiTheme="minorHAnsi" w:cstheme="minorHAnsi"/>
          <w:b/>
          <w:sz w:val="36"/>
        </w:rPr>
        <w:t xml:space="preserve"> </w:t>
      </w:r>
      <w:r w:rsidR="001B3628">
        <w:rPr>
          <w:rFonts w:asciiTheme="minorHAnsi" w:hAnsiTheme="minorHAnsi" w:cstheme="minorHAnsi"/>
          <w:b/>
          <w:sz w:val="36"/>
        </w:rPr>
        <w:t>JULIEN</w:t>
      </w:r>
    </w:p>
    <w:p w:rsidR="00C86EA6" w:rsidRPr="0003484B" w:rsidRDefault="00C86EA6" w:rsidP="00C86EA6">
      <w:pPr>
        <w:jc w:val="center"/>
        <w:rPr>
          <w:rFonts w:asciiTheme="minorHAnsi" w:hAnsiTheme="minorHAnsi" w:cstheme="minorHAnsi"/>
          <w:sz w:val="36"/>
        </w:rPr>
      </w:pPr>
    </w:p>
    <w:p w:rsidR="00C86EA6" w:rsidRPr="0003484B" w:rsidRDefault="00C86EA6" w:rsidP="00C86EA6">
      <w:pPr>
        <w:pStyle w:val="pagetitre"/>
        <w:spacing w:after="0"/>
        <w:rPr>
          <w:rFonts w:cstheme="minorHAnsi"/>
          <w:b/>
          <w:sz w:val="28"/>
        </w:rPr>
      </w:pPr>
      <w:r w:rsidRPr="0003484B">
        <w:rPr>
          <w:rFonts w:cstheme="minorHAnsi"/>
          <w:b/>
          <w:sz w:val="28"/>
        </w:rPr>
        <w:t xml:space="preserve">David TREMBLAY 1748125 </w:t>
      </w:r>
    </w:p>
    <w:p w:rsidR="00C86EA6" w:rsidRPr="0003484B" w:rsidRDefault="001B3628" w:rsidP="00C86EA6">
      <w:pPr>
        <w:pStyle w:val="pagetitre"/>
        <w:spacing w:after="0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Alexandre Clark 1803508</w:t>
      </w:r>
    </w:p>
    <w:p w:rsidR="00C86EA6" w:rsidRPr="0003484B" w:rsidRDefault="00C86EA6" w:rsidP="00C86EA6">
      <w:pPr>
        <w:jc w:val="center"/>
        <w:rPr>
          <w:rFonts w:asciiTheme="minorHAnsi" w:hAnsiTheme="minorHAnsi" w:cstheme="minorHAnsi"/>
          <w:sz w:val="36"/>
        </w:rPr>
      </w:pPr>
    </w:p>
    <w:p w:rsidR="00C86EA6" w:rsidRPr="0003484B" w:rsidRDefault="00C86EA6" w:rsidP="00C86EA6">
      <w:pPr>
        <w:pStyle w:val="pagetitre"/>
        <w:rPr>
          <w:rFonts w:cstheme="minorHAnsi"/>
          <w:sz w:val="32"/>
        </w:rPr>
      </w:pPr>
    </w:p>
    <w:p w:rsidR="00C86EA6" w:rsidRPr="0003484B" w:rsidRDefault="00C86EA6" w:rsidP="00C86EA6">
      <w:pPr>
        <w:pStyle w:val="pagetitre"/>
        <w:rPr>
          <w:rFonts w:cstheme="minorHAnsi"/>
          <w:sz w:val="32"/>
        </w:rPr>
      </w:pPr>
      <w:r w:rsidRPr="0003484B">
        <w:rPr>
          <w:rFonts w:cstheme="minorHAnsi"/>
          <w:sz w:val="32"/>
        </w:rPr>
        <w:t>Département de génie informatique et génie logiciel</w:t>
      </w:r>
    </w:p>
    <w:p w:rsidR="00C86EA6" w:rsidRPr="0003484B" w:rsidRDefault="00C86EA6" w:rsidP="00C86EA6">
      <w:pPr>
        <w:jc w:val="center"/>
        <w:rPr>
          <w:rFonts w:asciiTheme="minorHAnsi" w:hAnsiTheme="minorHAnsi" w:cstheme="minorHAnsi"/>
          <w:sz w:val="32"/>
        </w:rPr>
      </w:pPr>
    </w:p>
    <w:p w:rsidR="00C86EA6" w:rsidRPr="0003484B" w:rsidRDefault="00171356" w:rsidP="00C86EA6">
      <w:pPr>
        <w:jc w:val="center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Le 6</w:t>
      </w:r>
      <w:r w:rsidR="00664C55">
        <w:rPr>
          <w:rFonts w:asciiTheme="minorHAnsi" w:hAnsiTheme="minorHAnsi" w:cstheme="minorHAnsi"/>
          <w:sz w:val="28"/>
        </w:rPr>
        <w:t xml:space="preserve"> </w:t>
      </w:r>
      <w:r>
        <w:rPr>
          <w:rFonts w:asciiTheme="minorHAnsi" w:hAnsiTheme="minorHAnsi" w:cstheme="minorHAnsi"/>
          <w:sz w:val="28"/>
        </w:rPr>
        <w:t>février 2018</w:t>
      </w:r>
    </w:p>
    <w:p w:rsidR="00374DEC" w:rsidRPr="0003484B" w:rsidRDefault="00C86EA6" w:rsidP="00C86EA6">
      <w:pPr>
        <w:jc w:val="center"/>
        <w:rPr>
          <w:rFonts w:asciiTheme="minorHAnsi" w:hAnsiTheme="minorHAnsi" w:cstheme="minorHAnsi"/>
          <w:sz w:val="28"/>
        </w:rPr>
      </w:pPr>
      <w:r w:rsidRPr="0003484B">
        <w:rPr>
          <w:rFonts w:asciiTheme="minorHAnsi" w:hAnsiTheme="minorHAnsi" w:cstheme="minorHAnsi"/>
          <w:sz w:val="28"/>
        </w:rPr>
        <w:t>École polytechnique de Montréal</w:t>
      </w:r>
    </w:p>
    <w:p w:rsidR="00374DEC" w:rsidRPr="0003484B" w:rsidRDefault="00374DEC" w:rsidP="00374DEC">
      <w:pPr>
        <w:ind w:firstLine="708"/>
        <w:rPr>
          <w:rFonts w:asciiTheme="minorHAnsi" w:hAnsiTheme="minorHAnsi" w:cstheme="minorHAnsi"/>
          <w:b/>
        </w:rPr>
      </w:pPr>
    </w:p>
    <w:p w:rsidR="00374DEC" w:rsidRPr="0003484B" w:rsidRDefault="00374DEC" w:rsidP="00374DEC">
      <w:pPr>
        <w:ind w:firstLine="708"/>
        <w:rPr>
          <w:rFonts w:asciiTheme="minorHAnsi" w:hAnsiTheme="minorHAnsi" w:cstheme="minorHAnsi"/>
          <w:b/>
        </w:rPr>
      </w:pPr>
    </w:p>
    <w:p w:rsidR="00374DEC" w:rsidRPr="0003484B" w:rsidRDefault="00374DEC" w:rsidP="00374DEC">
      <w:pPr>
        <w:ind w:firstLine="708"/>
        <w:rPr>
          <w:rFonts w:asciiTheme="minorHAnsi" w:hAnsiTheme="minorHAnsi" w:cstheme="minorHAnsi"/>
          <w:b/>
        </w:rPr>
      </w:pPr>
    </w:p>
    <w:p w:rsidR="00DF6ACE" w:rsidRDefault="00171356" w:rsidP="00574BEA">
      <w:pPr>
        <w:pStyle w:val="Titre1"/>
      </w:pPr>
      <w:bookmarkStart w:id="0" w:name="_Toc505618262"/>
      <w:r>
        <w:lastRenderedPageBreak/>
        <w:t>Q</w:t>
      </w:r>
      <w:r w:rsidR="00620135">
        <w:t>uestion 1</w:t>
      </w:r>
      <w:bookmarkEnd w:id="0"/>
    </w:p>
    <w:p w:rsidR="00620135" w:rsidRDefault="00620135" w:rsidP="00620135"/>
    <w:p w:rsidR="00620135" w:rsidRPr="0027692D" w:rsidRDefault="00B41872" w:rsidP="0062013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color w:val="000000"/>
        </w:rPr>
        <w:t>À partir</w:t>
      </w:r>
      <w:r w:rsidR="00620135" w:rsidRPr="0027692D">
        <w:rPr>
          <w:rFonts w:asciiTheme="minorHAnsi" w:hAnsiTheme="minorHAnsi" w:cstheme="minorHAnsi"/>
          <w:b/>
          <w:color w:val="000000"/>
        </w:rPr>
        <w:t xml:space="preserve"> du fichier Template.jjt, écrivez les règles de production relatives aux expressions entières selon le formalisme vu dans le cours (sans notation EBNF).</w:t>
      </w:r>
    </w:p>
    <w:p w:rsidR="00574BEA" w:rsidRPr="00574BEA" w:rsidRDefault="00574BEA" w:rsidP="00574BEA"/>
    <w:p w:rsidR="00D75179" w:rsidRPr="00D75179" w:rsidRDefault="00D75179" w:rsidP="00D75179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75179">
        <w:rPr>
          <w:rFonts w:asciiTheme="minorHAnsi" w:hAnsiTheme="minorHAnsi" w:cstheme="minorHAnsi"/>
          <w:b/>
          <w:bCs/>
          <w:color w:val="000000"/>
        </w:rPr>
        <w:t xml:space="preserve">A: </w:t>
      </w:r>
      <w:proofErr w:type="spellStart"/>
      <w:r w:rsidRPr="00D75179">
        <w:rPr>
          <w:rFonts w:asciiTheme="minorHAnsi" w:hAnsiTheme="minorHAnsi" w:cstheme="minorHAnsi"/>
          <w:color w:val="000000"/>
        </w:rPr>
        <w:t>IntExpr</w:t>
      </w:r>
      <w:proofErr w:type="spellEnd"/>
      <w:r w:rsidRPr="00D75179">
        <w:rPr>
          <w:rFonts w:asciiTheme="minorHAnsi" w:hAnsiTheme="minorHAnsi" w:cstheme="minorHAnsi"/>
          <w:color w:val="000000"/>
        </w:rPr>
        <w:t>()</w:t>
      </w:r>
    </w:p>
    <w:p w:rsidR="00D75179" w:rsidRPr="00D75179" w:rsidRDefault="00D75179" w:rsidP="00D75179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75179">
        <w:rPr>
          <w:rFonts w:asciiTheme="minorHAnsi" w:hAnsiTheme="minorHAnsi" w:cstheme="minorHAnsi"/>
          <w:b/>
          <w:bCs/>
          <w:color w:val="000000"/>
        </w:rPr>
        <w:t xml:space="preserve">B: </w:t>
      </w:r>
      <w:proofErr w:type="spellStart"/>
      <w:r w:rsidRPr="00D75179">
        <w:rPr>
          <w:rFonts w:asciiTheme="minorHAnsi" w:hAnsiTheme="minorHAnsi" w:cstheme="minorHAnsi"/>
          <w:color w:val="000000"/>
        </w:rPr>
        <w:t>IntAddExpr</w:t>
      </w:r>
      <w:proofErr w:type="spellEnd"/>
      <w:r w:rsidRPr="00D75179">
        <w:rPr>
          <w:rFonts w:asciiTheme="minorHAnsi" w:hAnsiTheme="minorHAnsi" w:cstheme="minorHAnsi"/>
          <w:color w:val="000000"/>
        </w:rPr>
        <w:t>()</w:t>
      </w:r>
    </w:p>
    <w:p w:rsidR="00D75179" w:rsidRPr="00D75179" w:rsidRDefault="00D75179" w:rsidP="00D75179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n-CA"/>
        </w:rPr>
      </w:pPr>
      <w:r w:rsidRPr="00D75179">
        <w:rPr>
          <w:rFonts w:asciiTheme="minorHAnsi" w:hAnsiTheme="minorHAnsi" w:cstheme="minorHAnsi"/>
          <w:b/>
          <w:bCs/>
          <w:color w:val="000000"/>
          <w:lang w:val="en-CA"/>
        </w:rPr>
        <w:t xml:space="preserve">C: </w:t>
      </w:r>
      <w:proofErr w:type="spellStart"/>
      <w:r w:rsidRPr="00D75179">
        <w:rPr>
          <w:rFonts w:asciiTheme="minorHAnsi" w:hAnsiTheme="minorHAnsi" w:cstheme="minorHAnsi"/>
          <w:color w:val="000000"/>
          <w:lang w:val="en-CA"/>
        </w:rPr>
        <w:t>IntMultExpr</w:t>
      </w:r>
      <w:proofErr w:type="spellEnd"/>
      <w:r w:rsidRPr="00D75179">
        <w:rPr>
          <w:rFonts w:asciiTheme="minorHAnsi" w:hAnsiTheme="minorHAnsi" w:cstheme="minorHAnsi"/>
          <w:color w:val="000000"/>
          <w:lang w:val="en-CA"/>
        </w:rPr>
        <w:t>()</w:t>
      </w:r>
    </w:p>
    <w:p w:rsidR="00D75179" w:rsidRPr="00D75179" w:rsidRDefault="00D75179" w:rsidP="00D75179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n-CA"/>
        </w:rPr>
      </w:pPr>
      <w:r w:rsidRPr="00D75179">
        <w:rPr>
          <w:rFonts w:asciiTheme="minorHAnsi" w:hAnsiTheme="minorHAnsi" w:cstheme="minorHAnsi"/>
          <w:b/>
          <w:bCs/>
          <w:color w:val="000000"/>
          <w:lang w:val="en-CA"/>
        </w:rPr>
        <w:t xml:space="preserve">D: </w:t>
      </w:r>
      <w:proofErr w:type="spellStart"/>
      <w:r w:rsidRPr="00D75179">
        <w:rPr>
          <w:rFonts w:asciiTheme="minorHAnsi" w:hAnsiTheme="minorHAnsi" w:cstheme="minorHAnsi"/>
          <w:color w:val="000000"/>
          <w:lang w:val="en-CA"/>
        </w:rPr>
        <w:t>IntNegExpr</w:t>
      </w:r>
      <w:proofErr w:type="spellEnd"/>
      <w:r w:rsidRPr="00D75179">
        <w:rPr>
          <w:rFonts w:asciiTheme="minorHAnsi" w:hAnsiTheme="minorHAnsi" w:cstheme="minorHAnsi"/>
          <w:color w:val="000000"/>
          <w:lang w:val="en-CA"/>
        </w:rPr>
        <w:t>()</w:t>
      </w:r>
    </w:p>
    <w:p w:rsidR="00D75179" w:rsidRPr="00D75179" w:rsidRDefault="00D75179" w:rsidP="00D75179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n-CA"/>
        </w:rPr>
      </w:pPr>
      <w:r w:rsidRPr="00D75179">
        <w:rPr>
          <w:rFonts w:asciiTheme="minorHAnsi" w:hAnsiTheme="minorHAnsi" w:cstheme="minorHAnsi"/>
          <w:b/>
          <w:bCs/>
          <w:color w:val="000000"/>
          <w:lang w:val="en-CA"/>
        </w:rPr>
        <w:t xml:space="preserve">E: </w:t>
      </w:r>
      <w:proofErr w:type="spellStart"/>
      <w:r w:rsidRPr="00D75179">
        <w:rPr>
          <w:rFonts w:asciiTheme="minorHAnsi" w:hAnsiTheme="minorHAnsi" w:cstheme="minorHAnsi"/>
          <w:color w:val="000000"/>
          <w:lang w:val="en-CA"/>
        </w:rPr>
        <w:t>IntBasicExpr</w:t>
      </w:r>
      <w:proofErr w:type="spellEnd"/>
      <w:r w:rsidRPr="00D75179">
        <w:rPr>
          <w:rFonts w:asciiTheme="minorHAnsi" w:hAnsiTheme="minorHAnsi" w:cstheme="minorHAnsi"/>
          <w:color w:val="000000"/>
          <w:lang w:val="en-CA"/>
        </w:rPr>
        <w:t>()</w:t>
      </w:r>
    </w:p>
    <w:p w:rsidR="00D75179" w:rsidRPr="00D75179" w:rsidRDefault="00D75179" w:rsidP="00D75179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75179">
        <w:rPr>
          <w:rFonts w:asciiTheme="minorHAnsi" w:hAnsiTheme="minorHAnsi" w:cstheme="minorHAnsi"/>
          <w:b/>
          <w:bCs/>
          <w:color w:val="000000"/>
        </w:rPr>
        <w:t xml:space="preserve">f: </w:t>
      </w:r>
      <w:r w:rsidRPr="00D75179">
        <w:rPr>
          <w:rFonts w:asciiTheme="minorHAnsi" w:hAnsiTheme="minorHAnsi" w:cstheme="minorHAnsi"/>
          <w:color w:val="000000"/>
        </w:rPr>
        <w:t>Identifier()</w:t>
      </w:r>
    </w:p>
    <w:p w:rsidR="00823281" w:rsidRPr="00D75179" w:rsidRDefault="00D75179" w:rsidP="00D75179">
      <w:pPr>
        <w:jc w:val="both"/>
        <w:rPr>
          <w:rFonts w:asciiTheme="minorHAnsi" w:hAnsiTheme="minorHAnsi" w:cstheme="minorHAnsi"/>
        </w:rPr>
      </w:pPr>
      <w:r w:rsidRPr="00D75179">
        <w:rPr>
          <w:rFonts w:asciiTheme="minorHAnsi" w:hAnsiTheme="minorHAnsi" w:cstheme="minorHAnsi"/>
          <w:b/>
          <w:bCs/>
          <w:color w:val="000000"/>
        </w:rPr>
        <w:t xml:space="preserve">g: </w:t>
      </w:r>
      <w:proofErr w:type="spellStart"/>
      <w:r w:rsidRPr="00D75179">
        <w:rPr>
          <w:rFonts w:asciiTheme="minorHAnsi" w:hAnsiTheme="minorHAnsi" w:cstheme="minorHAnsi"/>
          <w:color w:val="000000"/>
        </w:rPr>
        <w:t>IntValue</w:t>
      </w:r>
      <w:proofErr w:type="spellEnd"/>
      <w:r w:rsidRPr="00D75179">
        <w:rPr>
          <w:rFonts w:asciiTheme="minorHAnsi" w:hAnsiTheme="minorHAnsi" w:cstheme="minorHAnsi"/>
          <w:color w:val="000000"/>
        </w:rPr>
        <w:t>()</w:t>
      </w:r>
    </w:p>
    <w:p w:rsidR="000C70C2" w:rsidRPr="00D75179" w:rsidRDefault="000C70C2" w:rsidP="005C3888">
      <w:pPr>
        <w:jc w:val="both"/>
        <w:rPr>
          <w:rFonts w:asciiTheme="minorHAnsi" w:hAnsiTheme="minorHAnsi" w:cstheme="minorHAnsi"/>
        </w:rPr>
      </w:pPr>
    </w:p>
    <w:p w:rsidR="00D75179" w:rsidRPr="00D75179" w:rsidRDefault="00D75179" w:rsidP="00D75179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n-CA"/>
        </w:rPr>
      </w:pPr>
      <w:r w:rsidRPr="00D75179">
        <w:rPr>
          <w:rFonts w:asciiTheme="minorHAnsi" w:hAnsiTheme="minorHAnsi" w:cstheme="minorHAnsi"/>
          <w:color w:val="000000"/>
          <w:lang w:val="en-CA"/>
        </w:rPr>
        <w:t>A -&gt;  B</w:t>
      </w:r>
    </w:p>
    <w:p w:rsidR="00D75179" w:rsidRPr="00D75179" w:rsidRDefault="00D75179" w:rsidP="00D75179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n-CA"/>
        </w:rPr>
      </w:pPr>
      <w:r w:rsidRPr="00D75179">
        <w:rPr>
          <w:rFonts w:asciiTheme="minorHAnsi" w:hAnsiTheme="minorHAnsi" w:cstheme="minorHAnsi"/>
          <w:color w:val="000000"/>
          <w:lang w:val="en-CA"/>
        </w:rPr>
        <w:t>B -&gt;  C ((+ | - )C)*</w:t>
      </w:r>
    </w:p>
    <w:p w:rsidR="00D75179" w:rsidRPr="00D75179" w:rsidRDefault="00D75179" w:rsidP="00D75179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n-CA"/>
        </w:rPr>
      </w:pPr>
      <w:r w:rsidRPr="00D75179">
        <w:rPr>
          <w:rFonts w:asciiTheme="minorHAnsi" w:hAnsiTheme="minorHAnsi" w:cstheme="minorHAnsi"/>
          <w:color w:val="000000"/>
          <w:lang w:val="en-CA"/>
        </w:rPr>
        <w:t>C -&gt;  D ((* | / ) D)*</w:t>
      </w:r>
    </w:p>
    <w:p w:rsidR="00D75179" w:rsidRPr="00D75179" w:rsidRDefault="00D75179" w:rsidP="00D75179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n-CA"/>
        </w:rPr>
      </w:pPr>
      <w:r w:rsidRPr="00D75179">
        <w:rPr>
          <w:rFonts w:asciiTheme="minorHAnsi" w:hAnsiTheme="minorHAnsi" w:cstheme="minorHAnsi"/>
          <w:color w:val="000000"/>
          <w:lang w:val="en-CA"/>
        </w:rPr>
        <w:t>D -&gt;  -E() | E</w:t>
      </w:r>
    </w:p>
    <w:p w:rsidR="00D75179" w:rsidRPr="00D75179" w:rsidRDefault="00D75179" w:rsidP="00D75179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75179">
        <w:rPr>
          <w:rFonts w:asciiTheme="minorHAnsi" w:hAnsiTheme="minorHAnsi" w:cstheme="minorHAnsi"/>
          <w:color w:val="000000"/>
        </w:rPr>
        <w:t>E -&gt; f | g | (A)</w:t>
      </w:r>
    </w:p>
    <w:p w:rsidR="00D75179" w:rsidRDefault="00D75179" w:rsidP="005C3888">
      <w:pPr>
        <w:jc w:val="both"/>
      </w:pPr>
    </w:p>
    <w:p w:rsidR="000C70C2" w:rsidRDefault="00D75179" w:rsidP="000C70C2">
      <w:pPr>
        <w:pStyle w:val="Titre1"/>
        <w:jc w:val="both"/>
      </w:pPr>
      <w:bookmarkStart w:id="1" w:name="_Toc505618263"/>
      <w:r>
        <w:t>Question 2</w:t>
      </w:r>
      <w:bookmarkEnd w:id="1"/>
    </w:p>
    <w:p w:rsidR="00620135" w:rsidRPr="00620135" w:rsidRDefault="00620135" w:rsidP="00620135"/>
    <w:p w:rsidR="009B4B34" w:rsidRPr="0027692D" w:rsidRDefault="00620135" w:rsidP="000C70C2">
      <w:pPr>
        <w:rPr>
          <w:rFonts w:asciiTheme="minorHAnsi" w:hAnsiTheme="minorHAnsi" w:cstheme="minorHAnsi"/>
          <w:b/>
        </w:rPr>
      </w:pPr>
      <w:r w:rsidRPr="0027692D">
        <w:rPr>
          <w:rFonts w:asciiTheme="minorHAnsi" w:hAnsiTheme="minorHAnsi" w:cstheme="minorHAnsi"/>
          <w:b/>
          <w:color w:val="000000"/>
        </w:rPr>
        <w:t xml:space="preserve">On considère la définition actuelle du nœud </w:t>
      </w:r>
      <w:proofErr w:type="spellStart"/>
      <w:r w:rsidRPr="0027692D">
        <w:rPr>
          <w:rFonts w:asciiTheme="minorHAnsi" w:hAnsiTheme="minorHAnsi" w:cstheme="minorHAnsi"/>
          <w:b/>
          <w:color w:val="000000"/>
        </w:rPr>
        <w:t>IntAddExpr</w:t>
      </w:r>
      <w:proofErr w:type="spellEnd"/>
      <w:r w:rsidRPr="0027692D">
        <w:rPr>
          <w:rFonts w:asciiTheme="minorHAnsi" w:hAnsiTheme="minorHAnsi" w:cstheme="minorHAnsi"/>
          <w:b/>
          <w:color w:val="000000"/>
        </w:rPr>
        <w:t>. Les définitions alternatives suivantes sont-elles acceptables? (justifier)</w:t>
      </w:r>
    </w:p>
    <w:p w:rsidR="00715992" w:rsidRDefault="00715992" w:rsidP="000C70C2"/>
    <w:p w:rsidR="00B126C5" w:rsidRDefault="00B44A20" w:rsidP="000C70C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I. </w:t>
      </w:r>
      <w:r>
        <w:rPr>
          <w:rFonts w:asciiTheme="minorHAnsi" w:hAnsiTheme="minorHAnsi" w:cstheme="minorHAnsi"/>
        </w:rPr>
        <w:br/>
        <w:t>Cette définition n'est pas acceptable</w:t>
      </w:r>
      <w:r w:rsidR="00D36340">
        <w:rPr>
          <w:rFonts w:asciiTheme="minorHAnsi" w:hAnsiTheme="minorHAnsi" w:cstheme="minorHAnsi"/>
        </w:rPr>
        <w:t xml:space="preserve"> puisqu'il manque * à la fin. Il est donc impossible d'additionner plus de 2 résultats. </w:t>
      </w:r>
      <w:r w:rsidR="00B126C5">
        <w:rPr>
          <w:rFonts w:asciiTheme="minorHAnsi" w:hAnsiTheme="minorHAnsi" w:cstheme="minorHAnsi"/>
        </w:rPr>
        <w:t>(2*3) + (2*3) + (2*3) est impossible par exemple.</w:t>
      </w:r>
    </w:p>
    <w:p w:rsidR="00B126C5" w:rsidRDefault="00B126C5" w:rsidP="000C70C2">
      <w:pPr>
        <w:rPr>
          <w:rFonts w:asciiTheme="minorHAnsi" w:hAnsiTheme="minorHAnsi" w:cstheme="minorHAnsi"/>
        </w:rPr>
      </w:pPr>
    </w:p>
    <w:p w:rsidR="00B126C5" w:rsidRDefault="00B126C5" w:rsidP="000C70C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II.</w:t>
      </w:r>
    </w:p>
    <w:p w:rsidR="00B44A20" w:rsidRDefault="00B126C5" w:rsidP="000C70C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Cette </w:t>
      </w:r>
      <w:r w:rsidR="007163A6">
        <w:rPr>
          <w:rFonts w:asciiTheme="minorHAnsi" w:hAnsiTheme="minorHAnsi" w:cstheme="minorHAnsi"/>
        </w:rPr>
        <w:t>définition</w:t>
      </w:r>
      <w:r>
        <w:rPr>
          <w:rFonts w:asciiTheme="minorHAnsi" w:hAnsiTheme="minorHAnsi" w:cstheme="minorHAnsi"/>
        </w:rPr>
        <w:t xml:space="preserve"> n'est pas acceptable puisqu'elle permet la récursivité </w:t>
      </w:r>
      <w:r w:rsidR="007163A6">
        <w:rPr>
          <w:rFonts w:asciiTheme="minorHAnsi" w:hAnsiTheme="minorHAnsi" w:cstheme="minorHAnsi"/>
        </w:rPr>
        <w:t>à gauche</w:t>
      </w:r>
      <w:r w:rsidR="00ED6172">
        <w:rPr>
          <w:rFonts w:asciiTheme="minorHAnsi" w:hAnsiTheme="minorHAnsi" w:cstheme="minorHAnsi"/>
        </w:rPr>
        <w:t>.</w:t>
      </w:r>
    </w:p>
    <w:p w:rsidR="00A34CB8" w:rsidRDefault="00A34CB8" w:rsidP="000C70C2">
      <w:pPr>
        <w:rPr>
          <w:rFonts w:asciiTheme="minorHAnsi" w:hAnsiTheme="minorHAnsi" w:cstheme="minorHAnsi"/>
        </w:rPr>
      </w:pPr>
    </w:p>
    <w:p w:rsidR="00A34CB8" w:rsidRDefault="00A34CB8" w:rsidP="000C70C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III.</w:t>
      </w:r>
    </w:p>
    <w:p w:rsidR="00A34CB8" w:rsidRDefault="00A34CB8" w:rsidP="000C70C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Cette définition est acceptable. La récursivité à droite permet d'enchaîner les additions </w:t>
      </w:r>
      <w:r w:rsidR="00F80108">
        <w:rPr>
          <w:rFonts w:asciiTheme="minorHAnsi" w:hAnsiTheme="minorHAnsi" w:cstheme="minorHAnsi"/>
        </w:rPr>
        <w:t>de multiplications.</w:t>
      </w:r>
    </w:p>
    <w:p w:rsidR="00F80108" w:rsidRDefault="00F80108" w:rsidP="000C70C2">
      <w:pPr>
        <w:rPr>
          <w:rFonts w:asciiTheme="minorHAnsi" w:hAnsiTheme="minorHAnsi" w:cstheme="minorHAnsi"/>
        </w:rPr>
      </w:pPr>
    </w:p>
    <w:p w:rsidR="00F80108" w:rsidRDefault="00F80108" w:rsidP="000C70C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IV.</w:t>
      </w:r>
    </w:p>
    <w:p w:rsidR="00011352" w:rsidRDefault="00011352" w:rsidP="000C70C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Cette définition n'est pas acceptable puisqu'elle permet la récursivité à gauche.</w:t>
      </w:r>
    </w:p>
    <w:p w:rsidR="00011352" w:rsidRDefault="00011352" w:rsidP="000C70C2">
      <w:pPr>
        <w:rPr>
          <w:rFonts w:asciiTheme="minorHAnsi" w:hAnsiTheme="minorHAnsi" w:cstheme="minorHAnsi"/>
        </w:rPr>
      </w:pPr>
    </w:p>
    <w:p w:rsidR="00011352" w:rsidRDefault="00011352" w:rsidP="000C70C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V.</w:t>
      </w:r>
    </w:p>
    <w:p w:rsidR="00011352" w:rsidRDefault="00011352" w:rsidP="000C70C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Cette définition est acceptable</w:t>
      </w:r>
      <w:r w:rsidR="00962F5E">
        <w:rPr>
          <w:rFonts w:asciiTheme="minorHAnsi" w:hAnsiTheme="minorHAnsi" w:cstheme="minorHAnsi"/>
        </w:rPr>
        <w:t>. Par contre, on perd la cohérence des classes.</w:t>
      </w:r>
    </w:p>
    <w:p w:rsidR="00962F5E" w:rsidRDefault="00962F5E" w:rsidP="000C70C2">
      <w:pPr>
        <w:rPr>
          <w:rFonts w:asciiTheme="minorHAnsi" w:hAnsiTheme="minorHAnsi" w:cstheme="minorHAnsi"/>
        </w:rPr>
      </w:pPr>
    </w:p>
    <w:p w:rsidR="00962F5E" w:rsidRPr="00B44A20" w:rsidRDefault="00962F5E" w:rsidP="000C70C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dé</w:t>
      </w:r>
      <w:r w:rsidR="00135CB4">
        <w:rPr>
          <w:rFonts w:asciiTheme="minorHAnsi" w:hAnsiTheme="minorHAnsi" w:cstheme="minorHAnsi"/>
        </w:rPr>
        <w:t>finition actuelle règle tous les problèmes rencontrés ici.</w:t>
      </w:r>
      <w:r w:rsidR="00312115">
        <w:rPr>
          <w:rFonts w:asciiTheme="minorHAnsi" w:hAnsiTheme="minorHAnsi" w:cstheme="minorHAnsi"/>
        </w:rPr>
        <w:t xml:space="preserve"> La cohérence des classes</w:t>
      </w:r>
      <w:r w:rsidR="004035FA">
        <w:rPr>
          <w:rFonts w:asciiTheme="minorHAnsi" w:hAnsiTheme="minorHAnsi" w:cstheme="minorHAnsi"/>
        </w:rPr>
        <w:t xml:space="preserve"> est respectée puisqu'on n'autorise pas </w:t>
      </w:r>
      <w:proofErr w:type="spellStart"/>
      <w:r w:rsidR="004035FA">
        <w:rPr>
          <w:rFonts w:asciiTheme="minorHAnsi" w:hAnsiTheme="minorHAnsi" w:cstheme="minorHAnsi"/>
        </w:rPr>
        <w:t>IntNegExpr</w:t>
      </w:r>
      <w:proofErr w:type="spellEnd"/>
      <w:r w:rsidR="004035FA">
        <w:rPr>
          <w:rFonts w:asciiTheme="minorHAnsi" w:hAnsiTheme="minorHAnsi" w:cstheme="minorHAnsi"/>
        </w:rPr>
        <w:t xml:space="preserve">() directement dans </w:t>
      </w:r>
      <w:proofErr w:type="spellStart"/>
      <w:r w:rsidR="004035FA">
        <w:rPr>
          <w:rFonts w:asciiTheme="minorHAnsi" w:hAnsiTheme="minorHAnsi" w:cstheme="minorHAnsi"/>
        </w:rPr>
        <w:t>IntAddExpr</w:t>
      </w:r>
      <w:proofErr w:type="spellEnd"/>
      <w:r w:rsidR="004035FA">
        <w:rPr>
          <w:rFonts w:asciiTheme="minorHAnsi" w:hAnsiTheme="minorHAnsi" w:cstheme="minorHAnsi"/>
        </w:rPr>
        <w:t xml:space="preserve">. Aussi, </w:t>
      </w:r>
      <w:r w:rsidR="004035FA">
        <w:rPr>
          <w:rFonts w:asciiTheme="minorHAnsi" w:hAnsiTheme="minorHAnsi" w:cstheme="minorHAnsi"/>
        </w:rPr>
        <w:lastRenderedPageBreak/>
        <w:t>l'étoile permet l'enchaînement des additions et la récursivité à gauche n'est pas permise.</w:t>
      </w:r>
    </w:p>
    <w:p w:rsidR="00715992" w:rsidRPr="000C70C2" w:rsidRDefault="00715992" w:rsidP="000C70C2"/>
    <w:p w:rsidR="008E6EA5" w:rsidRDefault="004035FA" w:rsidP="00712784">
      <w:pPr>
        <w:pStyle w:val="Titre1"/>
        <w:jc w:val="both"/>
      </w:pPr>
      <w:bookmarkStart w:id="2" w:name="_Toc505618264"/>
      <w:r>
        <w:t>Question 3</w:t>
      </w:r>
      <w:bookmarkEnd w:id="2"/>
    </w:p>
    <w:p w:rsidR="00E154B9" w:rsidRDefault="00E154B9" w:rsidP="00712784">
      <w:pPr>
        <w:jc w:val="both"/>
        <w:rPr>
          <w:rFonts w:asciiTheme="minorHAnsi" w:hAnsiTheme="minorHAnsi" w:cstheme="minorHAnsi"/>
        </w:rPr>
      </w:pPr>
    </w:p>
    <w:p w:rsidR="00E154B9" w:rsidRPr="0027692D" w:rsidRDefault="004035FA" w:rsidP="00712784">
      <w:pPr>
        <w:jc w:val="both"/>
        <w:rPr>
          <w:rFonts w:asciiTheme="minorHAnsi" w:hAnsiTheme="minorHAnsi" w:cstheme="minorHAnsi"/>
          <w:b/>
        </w:rPr>
      </w:pPr>
      <w:r w:rsidRPr="0027692D">
        <w:rPr>
          <w:rFonts w:asciiTheme="minorHAnsi" w:hAnsiTheme="minorHAnsi" w:cstheme="minorHAnsi"/>
          <w:b/>
          <w:color w:val="000000"/>
        </w:rPr>
        <w:t>Étant donnée la grammaire des expressions, pourquoi doit-on définir des assignations différentes selon le type (=, =., =*) ?</w:t>
      </w:r>
    </w:p>
    <w:p w:rsidR="00BB0D61" w:rsidRPr="00BB0D61" w:rsidRDefault="00BB0D61" w:rsidP="00BB0D61"/>
    <w:p w:rsidR="004148D7" w:rsidRPr="0027692D" w:rsidRDefault="0027692D" w:rsidP="004148D7">
      <w:pPr>
        <w:rPr>
          <w:rFonts w:asciiTheme="minorHAnsi" w:hAnsiTheme="minorHAnsi" w:cstheme="minorHAnsi"/>
        </w:rPr>
      </w:pPr>
      <w:r w:rsidRPr="0027692D">
        <w:rPr>
          <w:rFonts w:asciiTheme="minorHAnsi" w:hAnsiTheme="minorHAnsi" w:cstheme="minorHAnsi"/>
          <w:color w:val="000000"/>
        </w:rPr>
        <w:t>Il est nécessaire de définir des assignations différentes pour les opérations entières, réelles et sur les tableaux puisque la</w:t>
      </w:r>
      <w:r w:rsidRPr="0027692D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27692D">
        <w:rPr>
          <w:rFonts w:asciiTheme="minorHAnsi" w:hAnsiTheme="minorHAnsi" w:cstheme="minorHAnsi"/>
          <w:color w:val="000000"/>
        </w:rPr>
        <w:t>grammaire fournit des opérations différentes selon le type de variable traitée.</w:t>
      </w:r>
    </w:p>
    <w:p w:rsidR="00B90296" w:rsidRPr="0003484B" w:rsidRDefault="00B90296" w:rsidP="000A06D3">
      <w:pPr>
        <w:rPr>
          <w:rFonts w:asciiTheme="minorHAnsi" w:hAnsiTheme="minorHAnsi" w:cstheme="minorHAnsi"/>
        </w:rPr>
      </w:pPr>
    </w:p>
    <w:p w:rsidR="00C86EA6" w:rsidRPr="00610C77" w:rsidRDefault="0027692D" w:rsidP="00610C77">
      <w:pPr>
        <w:pStyle w:val="Titre1"/>
      </w:pPr>
      <w:bookmarkStart w:id="3" w:name="_Toc505618265"/>
      <w:r>
        <w:t>Question 4</w:t>
      </w:r>
      <w:bookmarkEnd w:id="3"/>
    </w:p>
    <w:p w:rsidR="00CC207F" w:rsidRPr="0003484B" w:rsidRDefault="00CC207F" w:rsidP="00CC207F">
      <w:pPr>
        <w:rPr>
          <w:rFonts w:asciiTheme="minorHAnsi" w:hAnsiTheme="minorHAnsi" w:cstheme="minorHAnsi"/>
        </w:rPr>
      </w:pPr>
    </w:p>
    <w:p w:rsidR="00F04B1F" w:rsidRDefault="005318FE" w:rsidP="00CC207F">
      <w:pPr>
        <w:rPr>
          <w:rFonts w:asciiTheme="minorHAnsi" w:hAnsiTheme="minorHAnsi" w:cstheme="minorHAnsi"/>
          <w:b/>
          <w:color w:val="000000"/>
        </w:rPr>
      </w:pPr>
      <w:r w:rsidRPr="005318FE">
        <w:rPr>
          <w:rFonts w:asciiTheme="minorHAnsi" w:hAnsiTheme="minorHAnsi" w:cstheme="minorHAnsi"/>
          <w:b/>
          <w:color w:val="000000"/>
        </w:rPr>
        <w:t>Si vous avez utilisé des LOOKAHEAD(2), quels en sont l’intérêt dans votre contexte d’utilisation?</w:t>
      </w:r>
    </w:p>
    <w:p w:rsidR="005318FE" w:rsidRDefault="005318FE" w:rsidP="00CC207F">
      <w:pPr>
        <w:rPr>
          <w:rFonts w:asciiTheme="minorHAnsi" w:hAnsiTheme="minorHAnsi" w:cstheme="minorHAnsi"/>
          <w:b/>
          <w:color w:val="000000"/>
        </w:rPr>
      </w:pPr>
    </w:p>
    <w:p w:rsidR="00E456F0" w:rsidRPr="0003484B" w:rsidRDefault="00ED0973" w:rsidP="00ED097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ED0973">
        <w:rPr>
          <w:rFonts w:asciiTheme="minorHAnsi" w:hAnsiTheme="minorHAnsi" w:cstheme="minorHAnsi"/>
          <w:color w:val="000000"/>
        </w:rPr>
        <w:t xml:space="preserve">Le but d’utiliser des LOOKAHEAD(2) est d’aller observer les deux prochains </w:t>
      </w:r>
      <w:proofErr w:type="spellStart"/>
      <w:r w:rsidRPr="00ED0973">
        <w:rPr>
          <w:rFonts w:asciiTheme="minorHAnsi" w:hAnsiTheme="minorHAnsi" w:cstheme="minorHAnsi"/>
          <w:color w:val="000000"/>
        </w:rPr>
        <w:t>tokens</w:t>
      </w:r>
      <w:proofErr w:type="spellEnd"/>
      <w:r w:rsidRPr="00ED0973">
        <w:rPr>
          <w:rFonts w:asciiTheme="minorHAnsi" w:hAnsiTheme="minorHAnsi" w:cstheme="minorHAnsi"/>
          <w:color w:val="000000"/>
        </w:rPr>
        <w:t xml:space="preserve"> pour déterminer le chemin à suivre. Ils sont particulièrement</w:t>
      </w:r>
      <w:r>
        <w:rPr>
          <w:rFonts w:asciiTheme="minorHAnsi" w:hAnsiTheme="minorHAnsi" w:cstheme="minorHAnsi"/>
        </w:rPr>
        <w:t xml:space="preserve"> </w:t>
      </w:r>
      <w:r w:rsidRPr="00ED0973">
        <w:rPr>
          <w:rFonts w:asciiTheme="minorHAnsi" w:hAnsiTheme="minorHAnsi" w:cstheme="minorHAnsi"/>
          <w:color w:val="000000"/>
        </w:rPr>
        <w:t xml:space="preserve">utiles lorsque le premier </w:t>
      </w:r>
      <w:proofErr w:type="spellStart"/>
      <w:r w:rsidRPr="00ED0973">
        <w:rPr>
          <w:rFonts w:asciiTheme="minorHAnsi" w:hAnsiTheme="minorHAnsi" w:cstheme="minorHAnsi"/>
          <w:color w:val="000000"/>
        </w:rPr>
        <w:t>token</w:t>
      </w:r>
      <w:proofErr w:type="spellEnd"/>
      <w:r w:rsidRPr="00ED0973">
        <w:rPr>
          <w:rFonts w:asciiTheme="minorHAnsi" w:hAnsiTheme="minorHAnsi" w:cstheme="minorHAnsi"/>
          <w:color w:val="000000"/>
        </w:rPr>
        <w:t xml:space="preserve"> de plusieurs </w:t>
      </w:r>
      <w:r w:rsidR="00B41872">
        <w:rPr>
          <w:rFonts w:asciiTheme="minorHAnsi" w:hAnsiTheme="minorHAnsi" w:cstheme="minorHAnsi"/>
          <w:color w:val="000000"/>
        </w:rPr>
        <w:t>expressions</w:t>
      </w:r>
      <w:r w:rsidRPr="00ED0973">
        <w:rPr>
          <w:rFonts w:asciiTheme="minorHAnsi" w:hAnsiTheme="minorHAnsi" w:cstheme="minorHAnsi"/>
          <w:color w:val="000000"/>
        </w:rPr>
        <w:t xml:space="preserve"> </w:t>
      </w:r>
      <w:r w:rsidR="00B41872">
        <w:rPr>
          <w:rFonts w:asciiTheme="minorHAnsi" w:hAnsiTheme="minorHAnsi" w:cstheme="minorHAnsi"/>
          <w:color w:val="000000"/>
        </w:rPr>
        <w:t>séparées</w:t>
      </w:r>
      <w:r w:rsidRPr="00ED0973">
        <w:rPr>
          <w:rFonts w:asciiTheme="minorHAnsi" w:hAnsiTheme="minorHAnsi" w:cstheme="minorHAnsi"/>
          <w:color w:val="000000"/>
        </w:rPr>
        <w:t xml:space="preserve"> par l’opérateur logique “OU” est le même. </w:t>
      </w:r>
    </w:p>
    <w:sectPr w:rsidR="00E456F0" w:rsidRPr="0003484B" w:rsidSect="00875869">
      <w:headerReference w:type="default" r:id="rId13"/>
      <w:type w:val="continuous"/>
      <w:pgSz w:w="12240" w:h="15840"/>
      <w:pgMar w:top="1440" w:right="1800" w:bottom="1440" w:left="1800" w:header="720" w:footer="720" w:gutter="0"/>
      <w:pgNumType w:start="1" w:chapStyle="2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4CE" w:rsidRDefault="00E254CE" w:rsidP="00CB77E4">
      <w:r>
        <w:separator/>
      </w:r>
    </w:p>
  </w:endnote>
  <w:endnote w:type="continuationSeparator" w:id="1">
    <w:p w:rsidR="00E254CE" w:rsidRDefault="00E254CE" w:rsidP="00CB77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E07" w:rsidRDefault="0051512A" w:rsidP="00D70201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F2E07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F2E07">
      <w:rPr>
        <w:rStyle w:val="Numrodepage"/>
        <w:noProof/>
      </w:rPr>
      <w:t>4</w:t>
    </w:r>
    <w:r>
      <w:rPr>
        <w:rStyle w:val="Numrodepage"/>
      </w:rPr>
      <w:fldChar w:fldCharType="end"/>
    </w:r>
  </w:p>
  <w:p w:rsidR="002F2E07" w:rsidRDefault="002F2E07" w:rsidP="00C17865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E07" w:rsidRPr="005E51CD" w:rsidRDefault="0051512A" w:rsidP="005E51CD">
    <w:pPr>
      <w:pStyle w:val="Pieddepage"/>
      <w:tabs>
        <w:tab w:val="clear" w:pos="4320"/>
        <w:tab w:val="clear" w:pos="8640"/>
        <w:tab w:val="left" w:pos="1440"/>
      </w:tabs>
      <w:ind w:right="360"/>
      <w:jc w:val="center"/>
    </w:pPr>
    <w:r w:rsidRPr="0051512A">
      <w:rPr>
        <w:noProof/>
        <w:color w:val="808080" w:themeColor="background1" w:themeShade="80"/>
        <w:lang w:eastAsia="fr-CA"/>
      </w:rPr>
      <w:pict>
        <v:group id="Group 37" o:spid="_x0000_s26626" style="position:absolute;left:0;text-align:left;margin-left:3840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<v:rect id="Rectangle 38" o:spid="_x0000_s26628" style="position:absolute;left:190;width:59436;height:18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26627" type="#_x0000_t202" style="position:absolute;top:666;width:59436;height:2572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<v:textbox inset=",,,0">
              <w:txbxContent>
                <w:sdt>
                  <w:sdtPr>
                    <w:rPr>
                      <w:color w:val="7F7F7F" w:themeColor="text1" w:themeTint="80"/>
                    </w:rPr>
                    <w:alias w:val="Date"/>
                    <w:tag w:val=""/>
                    <w:id w:val="-1063724354"/>
                    <w:dataBinding w:prefixMappings="xmlns:ns0='http://schemas.microsoft.com/office/2006/coverPageProps' " w:xpath="/ns0:CoverPageProperties[1]/ns0:PublishDate[1]" w:storeItemID="{55AF091B-3C7A-41E3-B477-F2FDAA23CFDA}"/>
                    <w:date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:rsidR="002F2E07" w:rsidRDefault="002F2E07" w:rsidP="004032A2">
                      <w:pPr>
                        <w:rPr>
                          <w:color w:val="7F7F7F" w:themeColor="text1" w:themeTint="80"/>
                        </w:rPr>
                      </w:pPr>
                      <w:proofErr w:type="spellStart"/>
                      <w:r>
                        <w:rPr>
                          <w:color w:val="7F7F7F" w:themeColor="text1" w:themeTint="80"/>
                          <w:lang w:val="en-US"/>
                        </w:rPr>
                        <w:t>École</w:t>
                      </w:r>
                      <w:proofErr w:type="spellEnd"/>
                      <w:r>
                        <w:rPr>
                          <w:color w:val="7F7F7F" w:themeColor="text1" w:themeTint="8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F7F7F" w:themeColor="text1" w:themeTint="80"/>
                          <w:lang w:val="en-US"/>
                        </w:rPr>
                        <w:t>Polytechnique</w:t>
                      </w:r>
                      <w:proofErr w:type="spellEnd"/>
                      <w:r>
                        <w:rPr>
                          <w:color w:val="7F7F7F" w:themeColor="text1" w:themeTint="80"/>
                          <w:lang w:val="en-US"/>
                        </w:rPr>
                        <w:t xml:space="preserve"> de Montréal</w:t>
                      </w:r>
                    </w:p>
                  </w:sdtContent>
                </w:sdt>
                <w:p w:rsidR="002F2E07" w:rsidRDefault="002F2E07">
                  <w:pPr>
                    <w:jc w:val="right"/>
                    <w:rPr>
                      <w:color w:val="808080" w:themeColor="background1" w:themeShade="80"/>
                    </w:rPr>
                  </w:pPr>
                </w:p>
              </w:txbxContent>
            </v:textbox>
          </v:shape>
          <w10:wrap type="square" anchorx="margin" anchory="margin"/>
        </v:group>
      </w:pict>
    </w:r>
    <w:r>
      <w:rPr>
        <w:noProof/>
        <w:lang w:eastAsia="fr-CA"/>
      </w:rPr>
      <w:pict>
        <v:rect id="Rectangle 40" o:spid="_x0000_s26625" style="position:absolute;left:0;text-align:left;margin-left:0;margin-top:0;width:36pt;height:25.2pt;z-index:251659264;visibility:visible;mso-top-percent:200;mso-wrap-distance-left:0;mso-wrap-distance-right:0;mso-position-horizontal:left;mso-position-horizontal-relative:right-margin-area;mso-position-vertical-relative:bottom-margin-area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<v:textbox>
            <w:txbxContent>
              <w:p w:rsidR="002F2E07" w:rsidRDefault="0051512A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 w:rsidR="002F2E07">
                  <w:rPr>
                    <w:color w:val="FFFFFF" w:themeColor="background1"/>
                    <w:sz w:val="28"/>
                    <w:szCs w:val="28"/>
                  </w:rPr>
                  <w:instrText xml:space="preserve"> PAGE   \* MERGEFORMAT 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 w:rsidR="00B41872">
                  <w:rPr>
                    <w:noProof/>
                    <w:color w:val="FFFFFF" w:themeColor="background1"/>
                    <w:sz w:val="28"/>
                    <w:szCs w:val="28"/>
                  </w:rPr>
                  <w:t>2</w:t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E07" w:rsidRDefault="002F2E07" w:rsidP="004032A2">
    <w:pPr>
      <w:pStyle w:val="Pieddepage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4CE" w:rsidRDefault="00E254CE" w:rsidP="00CB77E4">
      <w:r>
        <w:separator/>
      </w:r>
    </w:p>
  </w:footnote>
  <w:footnote w:type="continuationSeparator" w:id="1">
    <w:p w:rsidR="00E254CE" w:rsidRDefault="00E254CE" w:rsidP="00CB77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E07" w:rsidRPr="009441C1" w:rsidRDefault="002F2E07" w:rsidP="001A28D3">
    <w:pPr>
      <w:pStyle w:val="En-tte"/>
      <w:rPr>
        <w:color w:val="000000" w:themeColor="text1"/>
        <w:sz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B417A"/>
    <w:multiLevelType w:val="hybridMultilevel"/>
    <w:tmpl w:val="2B3848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E427CC"/>
    <w:multiLevelType w:val="hybridMultilevel"/>
    <w:tmpl w:val="CC0EBDC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979B5"/>
    <w:multiLevelType w:val="hybridMultilevel"/>
    <w:tmpl w:val="8102B264"/>
    <w:lvl w:ilvl="0" w:tplc="A7620448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E87778"/>
    <w:multiLevelType w:val="multilevel"/>
    <w:tmpl w:val="244028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622D36F6"/>
    <w:multiLevelType w:val="hybridMultilevel"/>
    <w:tmpl w:val="983A646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657431"/>
    <w:multiLevelType w:val="hybridMultilevel"/>
    <w:tmpl w:val="63DC47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7B0E6C"/>
    <w:multiLevelType w:val="multilevel"/>
    <w:tmpl w:val="1EECA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78547CC0"/>
    <w:multiLevelType w:val="hybridMultilevel"/>
    <w:tmpl w:val="2B3848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30"/>
    <o:shapelayout v:ext="edit">
      <o:idmap v:ext="edit" data="26"/>
    </o:shapelayout>
  </w:hdrShapeDefaults>
  <w:footnotePr>
    <w:footnote w:id="0"/>
    <w:footnote w:id="1"/>
  </w:footnotePr>
  <w:endnotePr>
    <w:endnote w:id="0"/>
    <w:endnote w:id="1"/>
  </w:endnotePr>
  <w:compat/>
  <w:rsids>
    <w:rsidRoot w:val="00041C48"/>
    <w:rsid w:val="00001AFA"/>
    <w:rsid w:val="00002373"/>
    <w:rsid w:val="00002C34"/>
    <w:rsid w:val="00002FA5"/>
    <w:rsid w:val="00003D47"/>
    <w:rsid w:val="0000435C"/>
    <w:rsid w:val="000062D9"/>
    <w:rsid w:val="00010B0C"/>
    <w:rsid w:val="00011352"/>
    <w:rsid w:val="000126C8"/>
    <w:rsid w:val="00012985"/>
    <w:rsid w:val="000129E3"/>
    <w:rsid w:val="000144A1"/>
    <w:rsid w:val="0001480B"/>
    <w:rsid w:val="00014946"/>
    <w:rsid w:val="00021B4C"/>
    <w:rsid w:val="0002214C"/>
    <w:rsid w:val="000241B6"/>
    <w:rsid w:val="00031E6F"/>
    <w:rsid w:val="00031F80"/>
    <w:rsid w:val="00032ECB"/>
    <w:rsid w:val="0003484B"/>
    <w:rsid w:val="00035367"/>
    <w:rsid w:val="00041C48"/>
    <w:rsid w:val="0004364F"/>
    <w:rsid w:val="00045147"/>
    <w:rsid w:val="000455DB"/>
    <w:rsid w:val="0004694A"/>
    <w:rsid w:val="000475D1"/>
    <w:rsid w:val="00047C50"/>
    <w:rsid w:val="00050690"/>
    <w:rsid w:val="00052BBA"/>
    <w:rsid w:val="00057686"/>
    <w:rsid w:val="00063FBE"/>
    <w:rsid w:val="00064CA0"/>
    <w:rsid w:val="00071858"/>
    <w:rsid w:val="00073C96"/>
    <w:rsid w:val="00073ED8"/>
    <w:rsid w:val="00075059"/>
    <w:rsid w:val="0007584F"/>
    <w:rsid w:val="00075B67"/>
    <w:rsid w:val="0007640E"/>
    <w:rsid w:val="00076CD8"/>
    <w:rsid w:val="00077E6E"/>
    <w:rsid w:val="000837B6"/>
    <w:rsid w:val="0008474A"/>
    <w:rsid w:val="00086A30"/>
    <w:rsid w:val="0008764C"/>
    <w:rsid w:val="00091ACA"/>
    <w:rsid w:val="000929AD"/>
    <w:rsid w:val="00092DF2"/>
    <w:rsid w:val="000930DF"/>
    <w:rsid w:val="00095A8D"/>
    <w:rsid w:val="00095EFA"/>
    <w:rsid w:val="00096368"/>
    <w:rsid w:val="00097514"/>
    <w:rsid w:val="000A01B3"/>
    <w:rsid w:val="000A06D3"/>
    <w:rsid w:val="000A498D"/>
    <w:rsid w:val="000A7703"/>
    <w:rsid w:val="000A7CBA"/>
    <w:rsid w:val="000B0EC0"/>
    <w:rsid w:val="000B17B8"/>
    <w:rsid w:val="000B2AA3"/>
    <w:rsid w:val="000B3F0B"/>
    <w:rsid w:val="000B54A8"/>
    <w:rsid w:val="000B5E1C"/>
    <w:rsid w:val="000B74E4"/>
    <w:rsid w:val="000C019B"/>
    <w:rsid w:val="000C0C63"/>
    <w:rsid w:val="000C2128"/>
    <w:rsid w:val="000C2CDF"/>
    <w:rsid w:val="000C70C2"/>
    <w:rsid w:val="000C7C26"/>
    <w:rsid w:val="000D79A9"/>
    <w:rsid w:val="000E067C"/>
    <w:rsid w:val="000E576E"/>
    <w:rsid w:val="000E734B"/>
    <w:rsid w:val="000F0E1A"/>
    <w:rsid w:val="000F12D3"/>
    <w:rsid w:val="000F1DD5"/>
    <w:rsid w:val="000F4D45"/>
    <w:rsid w:val="000F54DD"/>
    <w:rsid w:val="000F5923"/>
    <w:rsid w:val="001007C4"/>
    <w:rsid w:val="00101288"/>
    <w:rsid w:val="00105F1C"/>
    <w:rsid w:val="00106A30"/>
    <w:rsid w:val="00107549"/>
    <w:rsid w:val="00110153"/>
    <w:rsid w:val="001108C9"/>
    <w:rsid w:val="00114A38"/>
    <w:rsid w:val="00114DE3"/>
    <w:rsid w:val="00116C9E"/>
    <w:rsid w:val="00117321"/>
    <w:rsid w:val="00117627"/>
    <w:rsid w:val="0012163B"/>
    <w:rsid w:val="0012377E"/>
    <w:rsid w:val="0013141D"/>
    <w:rsid w:val="00131948"/>
    <w:rsid w:val="00131BE3"/>
    <w:rsid w:val="00131C63"/>
    <w:rsid w:val="00133CD8"/>
    <w:rsid w:val="00135CB4"/>
    <w:rsid w:val="00135E8B"/>
    <w:rsid w:val="0013605F"/>
    <w:rsid w:val="00141EBE"/>
    <w:rsid w:val="001422EA"/>
    <w:rsid w:val="001427BD"/>
    <w:rsid w:val="00145199"/>
    <w:rsid w:val="00145875"/>
    <w:rsid w:val="00145B61"/>
    <w:rsid w:val="0016024A"/>
    <w:rsid w:val="001624E7"/>
    <w:rsid w:val="00162F1B"/>
    <w:rsid w:val="0016409D"/>
    <w:rsid w:val="0016640F"/>
    <w:rsid w:val="00166638"/>
    <w:rsid w:val="00167BCC"/>
    <w:rsid w:val="00167F31"/>
    <w:rsid w:val="0017032C"/>
    <w:rsid w:val="00171356"/>
    <w:rsid w:val="001725DE"/>
    <w:rsid w:val="00172B52"/>
    <w:rsid w:val="00174104"/>
    <w:rsid w:val="001742C9"/>
    <w:rsid w:val="001746E0"/>
    <w:rsid w:val="00175267"/>
    <w:rsid w:val="00175AF0"/>
    <w:rsid w:val="00176069"/>
    <w:rsid w:val="00184869"/>
    <w:rsid w:val="00187014"/>
    <w:rsid w:val="00187B3F"/>
    <w:rsid w:val="001904FE"/>
    <w:rsid w:val="00190861"/>
    <w:rsid w:val="001943C8"/>
    <w:rsid w:val="001A28D3"/>
    <w:rsid w:val="001A362B"/>
    <w:rsid w:val="001A3FD6"/>
    <w:rsid w:val="001A5F4C"/>
    <w:rsid w:val="001A6170"/>
    <w:rsid w:val="001B1660"/>
    <w:rsid w:val="001B1877"/>
    <w:rsid w:val="001B1F4D"/>
    <w:rsid w:val="001B3628"/>
    <w:rsid w:val="001B418E"/>
    <w:rsid w:val="001B6019"/>
    <w:rsid w:val="001C01BC"/>
    <w:rsid w:val="001C04EC"/>
    <w:rsid w:val="001C04F8"/>
    <w:rsid w:val="001C243F"/>
    <w:rsid w:val="001C3248"/>
    <w:rsid w:val="001C581B"/>
    <w:rsid w:val="001C78F3"/>
    <w:rsid w:val="001D2868"/>
    <w:rsid w:val="001D2CCB"/>
    <w:rsid w:val="001D2D5A"/>
    <w:rsid w:val="001D4C1E"/>
    <w:rsid w:val="001D4E71"/>
    <w:rsid w:val="001D61E3"/>
    <w:rsid w:val="001D6871"/>
    <w:rsid w:val="001E056D"/>
    <w:rsid w:val="001E0812"/>
    <w:rsid w:val="001E0D03"/>
    <w:rsid w:val="001E3E75"/>
    <w:rsid w:val="001E45F9"/>
    <w:rsid w:val="001E4C5F"/>
    <w:rsid w:val="001E5238"/>
    <w:rsid w:val="001E545B"/>
    <w:rsid w:val="001E605A"/>
    <w:rsid w:val="001F2027"/>
    <w:rsid w:val="001F22C0"/>
    <w:rsid w:val="001F4B37"/>
    <w:rsid w:val="001F7ED0"/>
    <w:rsid w:val="002009C3"/>
    <w:rsid w:val="00200C0D"/>
    <w:rsid w:val="00202D51"/>
    <w:rsid w:val="002031A1"/>
    <w:rsid w:val="00210566"/>
    <w:rsid w:val="0021175D"/>
    <w:rsid w:val="00213016"/>
    <w:rsid w:val="00216AF0"/>
    <w:rsid w:val="00220A61"/>
    <w:rsid w:val="00221790"/>
    <w:rsid w:val="00221AB2"/>
    <w:rsid w:val="002227E5"/>
    <w:rsid w:val="00222926"/>
    <w:rsid w:val="0022319C"/>
    <w:rsid w:val="002236FB"/>
    <w:rsid w:val="00224111"/>
    <w:rsid w:val="00225050"/>
    <w:rsid w:val="00226963"/>
    <w:rsid w:val="002269F9"/>
    <w:rsid w:val="00226EE1"/>
    <w:rsid w:val="00231046"/>
    <w:rsid w:val="00231D93"/>
    <w:rsid w:val="00237894"/>
    <w:rsid w:val="00237C6B"/>
    <w:rsid w:val="00240E1F"/>
    <w:rsid w:val="00240E33"/>
    <w:rsid w:val="00241168"/>
    <w:rsid w:val="002429D2"/>
    <w:rsid w:val="002461BB"/>
    <w:rsid w:val="00253353"/>
    <w:rsid w:val="00257783"/>
    <w:rsid w:val="00257D50"/>
    <w:rsid w:val="0026132D"/>
    <w:rsid w:val="002633B8"/>
    <w:rsid w:val="00264458"/>
    <w:rsid w:val="00270812"/>
    <w:rsid w:val="00270E57"/>
    <w:rsid w:val="00272D68"/>
    <w:rsid w:val="00275989"/>
    <w:rsid w:val="0027692D"/>
    <w:rsid w:val="00277C66"/>
    <w:rsid w:val="00281F58"/>
    <w:rsid w:val="0028218F"/>
    <w:rsid w:val="00286032"/>
    <w:rsid w:val="00287092"/>
    <w:rsid w:val="00291656"/>
    <w:rsid w:val="00291B24"/>
    <w:rsid w:val="00291BA8"/>
    <w:rsid w:val="00292F55"/>
    <w:rsid w:val="00296497"/>
    <w:rsid w:val="00297226"/>
    <w:rsid w:val="0029733B"/>
    <w:rsid w:val="002A4111"/>
    <w:rsid w:val="002A640F"/>
    <w:rsid w:val="002B08DB"/>
    <w:rsid w:val="002B12F1"/>
    <w:rsid w:val="002B36B0"/>
    <w:rsid w:val="002B6C44"/>
    <w:rsid w:val="002C0A59"/>
    <w:rsid w:val="002C1C4C"/>
    <w:rsid w:val="002C27BA"/>
    <w:rsid w:val="002C45D2"/>
    <w:rsid w:val="002C4DF4"/>
    <w:rsid w:val="002C4E6A"/>
    <w:rsid w:val="002C595C"/>
    <w:rsid w:val="002C7817"/>
    <w:rsid w:val="002D1130"/>
    <w:rsid w:val="002D1A64"/>
    <w:rsid w:val="002D2847"/>
    <w:rsid w:val="002D2F1E"/>
    <w:rsid w:val="002D3222"/>
    <w:rsid w:val="002D7AFD"/>
    <w:rsid w:val="002E4E22"/>
    <w:rsid w:val="002E6E1A"/>
    <w:rsid w:val="002E7354"/>
    <w:rsid w:val="002E7703"/>
    <w:rsid w:val="002E77BE"/>
    <w:rsid w:val="002E77D6"/>
    <w:rsid w:val="002F0F6F"/>
    <w:rsid w:val="002F0FF4"/>
    <w:rsid w:val="002F1EB0"/>
    <w:rsid w:val="002F2E07"/>
    <w:rsid w:val="002F5770"/>
    <w:rsid w:val="002F6EB0"/>
    <w:rsid w:val="00301079"/>
    <w:rsid w:val="00301196"/>
    <w:rsid w:val="00302475"/>
    <w:rsid w:val="003041F3"/>
    <w:rsid w:val="00312115"/>
    <w:rsid w:val="003137AB"/>
    <w:rsid w:val="00320C22"/>
    <w:rsid w:val="00322999"/>
    <w:rsid w:val="00323F97"/>
    <w:rsid w:val="00324113"/>
    <w:rsid w:val="00330C06"/>
    <w:rsid w:val="00331950"/>
    <w:rsid w:val="003331F1"/>
    <w:rsid w:val="0033414E"/>
    <w:rsid w:val="0033479B"/>
    <w:rsid w:val="0033676C"/>
    <w:rsid w:val="003401C3"/>
    <w:rsid w:val="00340DEE"/>
    <w:rsid w:val="00344BF9"/>
    <w:rsid w:val="0034655F"/>
    <w:rsid w:val="00346EF0"/>
    <w:rsid w:val="003477AA"/>
    <w:rsid w:val="00350F88"/>
    <w:rsid w:val="0035144C"/>
    <w:rsid w:val="003516BD"/>
    <w:rsid w:val="003553E5"/>
    <w:rsid w:val="00357531"/>
    <w:rsid w:val="0035788F"/>
    <w:rsid w:val="003644D6"/>
    <w:rsid w:val="00366C06"/>
    <w:rsid w:val="00370397"/>
    <w:rsid w:val="00371AE5"/>
    <w:rsid w:val="00371CB8"/>
    <w:rsid w:val="00372DF4"/>
    <w:rsid w:val="003732E7"/>
    <w:rsid w:val="00374DEC"/>
    <w:rsid w:val="0037629D"/>
    <w:rsid w:val="0037680E"/>
    <w:rsid w:val="00377969"/>
    <w:rsid w:val="00377D02"/>
    <w:rsid w:val="003823B0"/>
    <w:rsid w:val="003825F8"/>
    <w:rsid w:val="003843CF"/>
    <w:rsid w:val="00384A48"/>
    <w:rsid w:val="00386F6F"/>
    <w:rsid w:val="003870A3"/>
    <w:rsid w:val="0039311A"/>
    <w:rsid w:val="00395D86"/>
    <w:rsid w:val="00396140"/>
    <w:rsid w:val="00396439"/>
    <w:rsid w:val="003A110E"/>
    <w:rsid w:val="003A170D"/>
    <w:rsid w:val="003A237B"/>
    <w:rsid w:val="003A31AB"/>
    <w:rsid w:val="003A3885"/>
    <w:rsid w:val="003A641F"/>
    <w:rsid w:val="003B4739"/>
    <w:rsid w:val="003B6730"/>
    <w:rsid w:val="003B6C64"/>
    <w:rsid w:val="003B7618"/>
    <w:rsid w:val="003C06E3"/>
    <w:rsid w:val="003C1281"/>
    <w:rsid w:val="003C23A6"/>
    <w:rsid w:val="003C23F5"/>
    <w:rsid w:val="003C5766"/>
    <w:rsid w:val="003C6BB4"/>
    <w:rsid w:val="003D150C"/>
    <w:rsid w:val="003D4212"/>
    <w:rsid w:val="003D450B"/>
    <w:rsid w:val="003D65A7"/>
    <w:rsid w:val="003E0E09"/>
    <w:rsid w:val="003E1AA9"/>
    <w:rsid w:val="003E3F7C"/>
    <w:rsid w:val="003E7B3D"/>
    <w:rsid w:val="003F0641"/>
    <w:rsid w:val="004032A2"/>
    <w:rsid w:val="004035FA"/>
    <w:rsid w:val="00406242"/>
    <w:rsid w:val="004105A7"/>
    <w:rsid w:val="00414169"/>
    <w:rsid w:val="004148D7"/>
    <w:rsid w:val="00414E99"/>
    <w:rsid w:val="00415B11"/>
    <w:rsid w:val="00420649"/>
    <w:rsid w:val="0042123A"/>
    <w:rsid w:val="00423D25"/>
    <w:rsid w:val="00424D11"/>
    <w:rsid w:val="0042622E"/>
    <w:rsid w:val="00430196"/>
    <w:rsid w:val="00430A6C"/>
    <w:rsid w:val="00431221"/>
    <w:rsid w:val="0043135E"/>
    <w:rsid w:val="004315FB"/>
    <w:rsid w:val="00433AB1"/>
    <w:rsid w:val="004371C3"/>
    <w:rsid w:val="0044215E"/>
    <w:rsid w:val="00443639"/>
    <w:rsid w:val="00444430"/>
    <w:rsid w:val="004447BB"/>
    <w:rsid w:val="00444C57"/>
    <w:rsid w:val="00446100"/>
    <w:rsid w:val="00446D46"/>
    <w:rsid w:val="004471F1"/>
    <w:rsid w:val="004505E7"/>
    <w:rsid w:val="00451A90"/>
    <w:rsid w:val="00453F3E"/>
    <w:rsid w:val="004549DB"/>
    <w:rsid w:val="00456052"/>
    <w:rsid w:val="00457C31"/>
    <w:rsid w:val="00465183"/>
    <w:rsid w:val="00476805"/>
    <w:rsid w:val="0048002D"/>
    <w:rsid w:val="00481CA5"/>
    <w:rsid w:val="00482C53"/>
    <w:rsid w:val="00483F3D"/>
    <w:rsid w:val="00494080"/>
    <w:rsid w:val="004958AC"/>
    <w:rsid w:val="0049646C"/>
    <w:rsid w:val="00497AFA"/>
    <w:rsid w:val="004A0CF7"/>
    <w:rsid w:val="004A4AAA"/>
    <w:rsid w:val="004B02D5"/>
    <w:rsid w:val="004B0BAA"/>
    <w:rsid w:val="004B1538"/>
    <w:rsid w:val="004B6F43"/>
    <w:rsid w:val="004C0AF8"/>
    <w:rsid w:val="004C13DD"/>
    <w:rsid w:val="004C32C4"/>
    <w:rsid w:val="004D1FFF"/>
    <w:rsid w:val="004D48AA"/>
    <w:rsid w:val="004E0991"/>
    <w:rsid w:val="004E2086"/>
    <w:rsid w:val="004E28EF"/>
    <w:rsid w:val="004E4FD5"/>
    <w:rsid w:val="004E6DDB"/>
    <w:rsid w:val="004F212E"/>
    <w:rsid w:val="004F301A"/>
    <w:rsid w:val="004F472D"/>
    <w:rsid w:val="004F5198"/>
    <w:rsid w:val="004F5A9D"/>
    <w:rsid w:val="004F5DD3"/>
    <w:rsid w:val="004F6D7D"/>
    <w:rsid w:val="004F70A6"/>
    <w:rsid w:val="00502AFB"/>
    <w:rsid w:val="00502F3B"/>
    <w:rsid w:val="00505BD7"/>
    <w:rsid w:val="00506FA5"/>
    <w:rsid w:val="0051141D"/>
    <w:rsid w:val="00512902"/>
    <w:rsid w:val="00512C26"/>
    <w:rsid w:val="00513129"/>
    <w:rsid w:val="00513F38"/>
    <w:rsid w:val="0051512A"/>
    <w:rsid w:val="00521683"/>
    <w:rsid w:val="00521C1F"/>
    <w:rsid w:val="00522718"/>
    <w:rsid w:val="00525055"/>
    <w:rsid w:val="005309BA"/>
    <w:rsid w:val="005318FE"/>
    <w:rsid w:val="0053311E"/>
    <w:rsid w:val="00534190"/>
    <w:rsid w:val="00534E2A"/>
    <w:rsid w:val="005354B4"/>
    <w:rsid w:val="0054680B"/>
    <w:rsid w:val="00547310"/>
    <w:rsid w:val="0054759F"/>
    <w:rsid w:val="00561FD4"/>
    <w:rsid w:val="0056382B"/>
    <w:rsid w:val="0057351E"/>
    <w:rsid w:val="00574BEA"/>
    <w:rsid w:val="00581FD6"/>
    <w:rsid w:val="00585542"/>
    <w:rsid w:val="00586A6C"/>
    <w:rsid w:val="005905A0"/>
    <w:rsid w:val="0059161D"/>
    <w:rsid w:val="005931FF"/>
    <w:rsid w:val="00594AEB"/>
    <w:rsid w:val="0059607A"/>
    <w:rsid w:val="00596342"/>
    <w:rsid w:val="005A1053"/>
    <w:rsid w:val="005A179C"/>
    <w:rsid w:val="005A21DE"/>
    <w:rsid w:val="005A3361"/>
    <w:rsid w:val="005B0FD4"/>
    <w:rsid w:val="005B657F"/>
    <w:rsid w:val="005C014A"/>
    <w:rsid w:val="005C19B9"/>
    <w:rsid w:val="005C2753"/>
    <w:rsid w:val="005C3888"/>
    <w:rsid w:val="005C77C1"/>
    <w:rsid w:val="005C79E4"/>
    <w:rsid w:val="005D10E1"/>
    <w:rsid w:val="005D4D96"/>
    <w:rsid w:val="005D4F25"/>
    <w:rsid w:val="005D5C54"/>
    <w:rsid w:val="005D7172"/>
    <w:rsid w:val="005D760B"/>
    <w:rsid w:val="005E115F"/>
    <w:rsid w:val="005E2D5E"/>
    <w:rsid w:val="005E2F8B"/>
    <w:rsid w:val="005E51CD"/>
    <w:rsid w:val="005E5367"/>
    <w:rsid w:val="005E57EE"/>
    <w:rsid w:val="005E6103"/>
    <w:rsid w:val="005E65A0"/>
    <w:rsid w:val="005E7B5A"/>
    <w:rsid w:val="005F04DC"/>
    <w:rsid w:val="005F71BD"/>
    <w:rsid w:val="005F76E2"/>
    <w:rsid w:val="0060300D"/>
    <w:rsid w:val="0060392B"/>
    <w:rsid w:val="00604E60"/>
    <w:rsid w:val="00605141"/>
    <w:rsid w:val="00610C77"/>
    <w:rsid w:val="006146C7"/>
    <w:rsid w:val="00620135"/>
    <w:rsid w:val="00621886"/>
    <w:rsid w:val="0062259D"/>
    <w:rsid w:val="00622754"/>
    <w:rsid w:val="0062292D"/>
    <w:rsid w:val="00622F92"/>
    <w:rsid w:val="00624AF2"/>
    <w:rsid w:val="00625289"/>
    <w:rsid w:val="0062666D"/>
    <w:rsid w:val="0063349B"/>
    <w:rsid w:val="00633A41"/>
    <w:rsid w:val="006346A3"/>
    <w:rsid w:val="00635D71"/>
    <w:rsid w:val="0063675F"/>
    <w:rsid w:val="00636D97"/>
    <w:rsid w:val="00637409"/>
    <w:rsid w:val="00640416"/>
    <w:rsid w:val="0064206B"/>
    <w:rsid w:val="006421F2"/>
    <w:rsid w:val="006444A3"/>
    <w:rsid w:val="00645D44"/>
    <w:rsid w:val="00652C7D"/>
    <w:rsid w:val="0065666B"/>
    <w:rsid w:val="006568CF"/>
    <w:rsid w:val="00656DE4"/>
    <w:rsid w:val="00660451"/>
    <w:rsid w:val="006614F2"/>
    <w:rsid w:val="006622A0"/>
    <w:rsid w:val="006623E0"/>
    <w:rsid w:val="006629BF"/>
    <w:rsid w:val="00663BB1"/>
    <w:rsid w:val="00664C55"/>
    <w:rsid w:val="00665D3D"/>
    <w:rsid w:val="00666D57"/>
    <w:rsid w:val="00672CF5"/>
    <w:rsid w:val="006734FF"/>
    <w:rsid w:val="00673E24"/>
    <w:rsid w:val="00683845"/>
    <w:rsid w:val="006839F5"/>
    <w:rsid w:val="006854CA"/>
    <w:rsid w:val="00685AC4"/>
    <w:rsid w:val="00686D62"/>
    <w:rsid w:val="006906F7"/>
    <w:rsid w:val="00692A6A"/>
    <w:rsid w:val="00692FE5"/>
    <w:rsid w:val="006958F0"/>
    <w:rsid w:val="006A298E"/>
    <w:rsid w:val="006A4518"/>
    <w:rsid w:val="006A6684"/>
    <w:rsid w:val="006A6D52"/>
    <w:rsid w:val="006A7036"/>
    <w:rsid w:val="006A7732"/>
    <w:rsid w:val="006B04CC"/>
    <w:rsid w:val="006B096D"/>
    <w:rsid w:val="006B0DE3"/>
    <w:rsid w:val="006B2DA5"/>
    <w:rsid w:val="006B4B7C"/>
    <w:rsid w:val="006B7D96"/>
    <w:rsid w:val="006C008E"/>
    <w:rsid w:val="006C02CC"/>
    <w:rsid w:val="006C083B"/>
    <w:rsid w:val="006C16C7"/>
    <w:rsid w:val="006C1D3D"/>
    <w:rsid w:val="006C22C2"/>
    <w:rsid w:val="006C32A2"/>
    <w:rsid w:val="006D0439"/>
    <w:rsid w:val="006D1F0F"/>
    <w:rsid w:val="006D4B7B"/>
    <w:rsid w:val="006E11E1"/>
    <w:rsid w:val="006E33DE"/>
    <w:rsid w:val="006E509D"/>
    <w:rsid w:val="006E50ED"/>
    <w:rsid w:val="006E519C"/>
    <w:rsid w:val="006E7175"/>
    <w:rsid w:val="006F0516"/>
    <w:rsid w:val="006F06DC"/>
    <w:rsid w:val="006F0DBC"/>
    <w:rsid w:val="006F1236"/>
    <w:rsid w:val="006F62EC"/>
    <w:rsid w:val="006F6798"/>
    <w:rsid w:val="006F6811"/>
    <w:rsid w:val="006F7C4A"/>
    <w:rsid w:val="007023CE"/>
    <w:rsid w:val="00702E81"/>
    <w:rsid w:val="007072EB"/>
    <w:rsid w:val="0070767F"/>
    <w:rsid w:val="00711526"/>
    <w:rsid w:val="00711DAB"/>
    <w:rsid w:val="00712784"/>
    <w:rsid w:val="00715992"/>
    <w:rsid w:val="007163A6"/>
    <w:rsid w:val="00716466"/>
    <w:rsid w:val="007171D1"/>
    <w:rsid w:val="00720AB9"/>
    <w:rsid w:val="00724DEB"/>
    <w:rsid w:val="0072726B"/>
    <w:rsid w:val="00727BE9"/>
    <w:rsid w:val="0073391B"/>
    <w:rsid w:val="00733BD3"/>
    <w:rsid w:val="0073740D"/>
    <w:rsid w:val="00741301"/>
    <w:rsid w:val="00742673"/>
    <w:rsid w:val="00742BD4"/>
    <w:rsid w:val="00747FC1"/>
    <w:rsid w:val="007515E7"/>
    <w:rsid w:val="00751AF6"/>
    <w:rsid w:val="00755315"/>
    <w:rsid w:val="00755465"/>
    <w:rsid w:val="00756A7E"/>
    <w:rsid w:val="00757B2C"/>
    <w:rsid w:val="00760513"/>
    <w:rsid w:val="007657E9"/>
    <w:rsid w:val="007677AC"/>
    <w:rsid w:val="007719C4"/>
    <w:rsid w:val="00771A70"/>
    <w:rsid w:val="00774977"/>
    <w:rsid w:val="00776F3D"/>
    <w:rsid w:val="007814A0"/>
    <w:rsid w:val="00785992"/>
    <w:rsid w:val="00791178"/>
    <w:rsid w:val="007920BC"/>
    <w:rsid w:val="00793B5E"/>
    <w:rsid w:val="00794CF1"/>
    <w:rsid w:val="0079558E"/>
    <w:rsid w:val="00795D41"/>
    <w:rsid w:val="007A0177"/>
    <w:rsid w:val="007A09AE"/>
    <w:rsid w:val="007A33FB"/>
    <w:rsid w:val="007A41B2"/>
    <w:rsid w:val="007A6A09"/>
    <w:rsid w:val="007A6E63"/>
    <w:rsid w:val="007B44B8"/>
    <w:rsid w:val="007B4A13"/>
    <w:rsid w:val="007B768B"/>
    <w:rsid w:val="007B7C6B"/>
    <w:rsid w:val="007C7CCD"/>
    <w:rsid w:val="007D3770"/>
    <w:rsid w:val="007D6543"/>
    <w:rsid w:val="007E2A4E"/>
    <w:rsid w:val="007E7C16"/>
    <w:rsid w:val="007E7C68"/>
    <w:rsid w:val="007F29B7"/>
    <w:rsid w:val="008004AC"/>
    <w:rsid w:val="00800ACE"/>
    <w:rsid w:val="008021B3"/>
    <w:rsid w:val="00803966"/>
    <w:rsid w:val="008048AD"/>
    <w:rsid w:val="0080671A"/>
    <w:rsid w:val="00807D0B"/>
    <w:rsid w:val="00814062"/>
    <w:rsid w:val="008143B4"/>
    <w:rsid w:val="00816AF7"/>
    <w:rsid w:val="00820FA5"/>
    <w:rsid w:val="00821000"/>
    <w:rsid w:val="00823281"/>
    <w:rsid w:val="008236AC"/>
    <w:rsid w:val="00827DD7"/>
    <w:rsid w:val="0083118C"/>
    <w:rsid w:val="008330EE"/>
    <w:rsid w:val="00834818"/>
    <w:rsid w:val="00841EC8"/>
    <w:rsid w:val="00846DF1"/>
    <w:rsid w:val="00850CB6"/>
    <w:rsid w:val="008527C8"/>
    <w:rsid w:val="00853E01"/>
    <w:rsid w:val="0085518E"/>
    <w:rsid w:val="00856767"/>
    <w:rsid w:val="00862CDD"/>
    <w:rsid w:val="00863E3E"/>
    <w:rsid w:val="00866BE6"/>
    <w:rsid w:val="00870DA5"/>
    <w:rsid w:val="00875869"/>
    <w:rsid w:val="00881F4E"/>
    <w:rsid w:val="00884247"/>
    <w:rsid w:val="00884A3F"/>
    <w:rsid w:val="00885D35"/>
    <w:rsid w:val="00890348"/>
    <w:rsid w:val="0089074E"/>
    <w:rsid w:val="00892484"/>
    <w:rsid w:val="008925BD"/>
    <w:rsid w:val="00894A12"/>
    <w:rsid w:val="00896823"/>
    <w:rsid w:val="008A15B4"/>
    <w:rsid w:val="008A1E33"/>
    <w:rsid w:val="008A3B3C"/>
    <w:rsid w:val="008A3BC2"/>
    <w:rsid w:val="008B00F4"/>
    <w:rsid w:val="008B3008"/>
    <w:rsid w:val="008B4527"/>
    <w:rsid w:val="008B703C"/>
    <w:rsid w:val="008C2446"/>
    <w:rsid w:val="008C2685"/>
    <w:rsid w:val="008C5253"/>
    <w:rsid w:val="008C5C13"/>
    <w:rsid w:val="008D09A2"/>
    <w:rsid w:val="008D4006"/>
    <w:rsid w:val="008D743B"/>
    <w:rsid w:val="008E0199"/>
    <w:rsid w:val="008E025D"/>
    <w:rsid w:val="008E0478"/>
    <w:rsid w:val="008E0703"/>
    <w:rsid w:val="008E19DD"/>
    <w:rsid w:val="008E2613"/>
    <w:rsid w:val="008E4323"/>
    <w:rsid w:val="008E4F50"/>
    <w:rsid w:val="008E55D2"/>
    <w:rsid w:val="008E6125"/>
    <w:rsid w:val="008E6215"/>
    <w:rsid w:val="008E6EA5"/>
    <w:rsid w:val="008E763F"/>
    <w:rsid w:val="008F23C2"/>
    <w:rsid w:val="008F38F8"/>
    <w:rsid w:val="00902970"/>
    <w:rsid w:val="00902AC3"/>
    <w:rsid w:val="009038E2"/>
    <w:rsid w:val="0090442E"/>
    <w:rsid w:val="00906206"/>
    <w:rsid w:val="00906722"/>
    <w:rsid w:val="009130EA"/>
    <w:rsid w:val="00916687"/>
    <w:rsid w:val="00916EC9"/>
    <w:rsid w:val="00920657"/>
    <w:rsid w:val="00926B1C"/>
    <w:rsid w:val="00926EAE"/>
    <w:rsid w:val="00927FEE"/>
    <w:rsid w:val="00930B0E"/>
    <w:rsid w:val="00931477"/>
    <w:rsid w:val="009315D2"/>
    <w:rsid w:val="00931D4A"/>
    <w:rsid w:val="00931FCD"/>
    <w:rsid w:val="009320D4"/>
    <w:rsid w:val="0093284B"/>
    <w:rsid w:val="009350C9"/>
    <w:rsid w:val="00935E4B"/>
    <w:rsid w:val="009441C1"/>
    <w:rsid w:val="00946F40"/>
    <w:rsid w:val="00947856"/>
    <w:rsid w:val="00947A21"/>
    <w:rsid w:val="00950C39"/>
    <w:rsid w:val="0095114A"/>
    <w:rsid w:val="009569DD"/>
    <w:rsid w:val="0096038E"/>
    <w:rsid w:val="00961B34"/>
    <w:rsid w:val="00962B14"/>
    <w:rsid w:val="00962F5E"/>
    <w:rsid w:val="00964271"/>
    <w:rsid w:val="00964ABA"/>
    <w:rsid w:val="00967C3E"/>
    <w:rsid w:val="0097092F"/>
    <w:rsid w:val="009716BF"/>
    <w:rsid w:val="009744C2"/>
    <w:rsid w:val="00974B5A"/>
    <w:rsid w:val="009779FD"/>
    <w:rsid w:val="00977BA4"/>
    <w:rsid w:val="009815C7"/>
    <w:rsid w:val="009817D4"/>
    <w:rsid w:val="00984414"/>
    <w:rsid w:val="009852DA"/>
    <w:rsid w:val="00985B0D"/>
    <w:rsid w:val="00986ED4"/>
    <w:rsid w:val="00991FA0"/>
    <w:rsid w:val="0099207C"/>
    <w:rsid w:val="00995E46"/>
    <w:rsid w:val="009968F4"/>
    <w:rsid w:val="009977B3"/>
    <w:rsid w:val="009A00CF"/>
    <w:rsid w:val="009A09DF"/>
    <w:rsid w:val="009A0DD9"/>
    <w:rsid w:val="009A2E08"/>
    <w:rsid w:val="009A42EE"/>
    <w:rsid w:val="009B0C02"/>
    <w:rsid w:val="009B2980"/>
    <w:rsid w:val="009B4B34"/>
    <w:rsid w:val="009B60ED"/>
    <w:rsid w:val="009C10DE"/>
    <w:rsid w:val="009C3DCC"/>
    <w:rsid w:val="009C4DCC"/>
    <w:rsid w:val="009C53F6"/>
    <w:rsid w:val="009C5B7B"/>
    <w:rsid w:val="009C5FD0"/>
    <w:rsid w:val="009D0FA3"/>
    <w:rsid w:val="009D2235"/>
    <w:rsid w:val="009D3F55"/>
    <w:rsid w:val="009D400C"/>
    <w:rsid w:val="009D402E"/>
    <w:rsid w:val="009D4EEA"/>
    <w:rsid w:val="009D66AC"/>
    <w:rsid w:val="009E0087"/>
    <w:rsid w:val="009F22DA"/>
    <w:rsid w:val="009F3886"/>
    <w:rsid w:val="009F43A9"/>
    <w:rsid w:val="009F649C"/>
    <w:rsid w:val="009F73C2"/>
    <w:rsid w:val="009F7B27"/>
    <w:rsid w:val="00A024C4"/>
    <w:rsid w:val="00A05C61"/>
    <w:rsid w:val="00A13E74"/>
    <w:rsid w:val="00A15219"/>
    <w:rsid w:val="00A15432"/>
    <w:rsid w:val="00A15D55"/>
    <w:rsid w:val="00A17FB2"/>
    <w:rsid w:val="00A20DAA"/>
    <w:rsid w:val="00A21537"/>
    <w:rsid w:val="00A2178A"/>
    <w:rsid w:val="00A21BC5"/>
    <w:rsid w:val="00A22405"/>
    <w:rsid w:val="00A24F68"/>
    <w:rsid w:val="00A27E99"/>
    <w:rsid w:val="00A30FFF"/>
    <w:rsid w:val="00A31048"/>
    <w:rsid w:val="00A32A69"/>
    <w:rsid w:val="00A34CB8"/>
    <w:rsid w:val="00A35F1A"/>
    <w:rsid w:val="00A37FF9"/>
    <w:rsid w:val="00A4186D"/>
    <w:rsid w:val="00A4286D"/>
    <w:rsid w:val="00A42BBA"/>
    <w:rsid w:val="00A43821"/>
    <w:rsid w:val="00A44DDB"/>
    <w:rsid w:val="00A46749"/>
    <w:rsid w:val="00A517F0"/>
    <w:rsid w:val="00A5207C"/>
    <w:rsid w:val="00A604BF"/>
    <w:rsid w:val="00A6074A"/>
    <w:rsid w:val="00A6241B"/>
    <w:rsid w:val="00A62AFB"/>
    <w:rsid w:val="00A63E33"/>
    <w:rsid w:val="00A64B6E"/>
    <w:rsid w:val="00A66CC1"/>
    <w:rsid w:val="00A7139A"/>
    <w:rsid w:val="00A717FB"/>
    <w:rsid w:val="00A72425"/>
    <w:rsid w:val="00A73791"/>
    <w:rsid w:val="00A7548F"/>
    <w:rsid w:val="00A81C8A"/>
    <w:rsid w:val="00A82716"/>
    <w:rsid w:val="00A82DA1"/>
    <w:rsid w:val="00A82DB8"/>
    <w:rsid w:val="00A842D1"/>
    <w:rsid w:val="00A8453C"/>
    <w:rsid w:val="00A84876"/>
    <w:rsid w:val="00A84C42"/>
    <w:rsid w:val="00A8680C"/>
    <w:rsid w:val="00A90BD7"/>
    <w:rsid w:val="00A949C2"/>
    <w:rsid w:val="00A94D35"/>
    <w:rsid w:val="00AA2590"/>
    <w:rsid w:val="00AA3279"/>
    <w:rsid w:val="00AA39C6"/>
    <w:rsid w:val="00AA3D87"/>
    <w:rsid w:val="00AA3E4A"/>
    <w:rsid w:val="00AA7AA0"/>
    <w:rsid w:val="00AB331D"/>
    <w:rsid w:val="00AB5017"/>
    <w:rsid w:val="00AB7112"/>
    <w:rsid w:val="00AC0597"/>
    <w:rsid w:val="00AC0E23"/>
    <w:rsid w:val="00AC4BAA"/>
    <w:rsid w:val="00AC6AEC"/>
    <w:rsid w:val="00AD089F"/>
    <w:rsid w:val="00AD0FF2"/>
    <w:rsid w:val="00AD1D57"/>
    <w:rsid w:val="00AD5811"/>
    <w:rsid w:val="00AD5F86"/>
    <w:rsid w:val="00AD7080"/>
    <w:rsid w:val="00AD71BD"/>
    <w:rsid w:val="00AD7EBC"/>
    <w:rsid w:val="00AE05A4"/>
    <w:rsid w:val="00AE2419"/>
    <w:rsid w:val="00AE2923"/>
    <w:rsid w:val="00AE2D68"/>
    <w:rsid w:val="00AE3449"/>
    <w:rsid w:val="00AE4523"/>
    <w:rsid w:val="00AE4979"/>
    <w:rsid w:val="00AE4A4F"/>
    <w:rsid w:val="00AE4C08"/>
    <w:rsid w:val="00AE5FAF"/>
    <w:rsid w:val="00AE67AD"/>
    <w:rsid w:val="00AF5A26"/>
    <w:rsid w:val="00AF6579"/>
    <w:rsid w:val="00AF6CF9"/>
    <w:rsid w:val="00AF7CCE"/>
    <w:rsid w:val="00B005CA"/>
    <w:rsid w:val="00B06233"/>
    <w:rsid w:val="00B072F6"/>
    <w:rsid w:val="00B126C5"/>
    <w:rsid w:val="00B128B1"/>
    <w:rsid w:val="00B141CF"/>
    <w:rsid w:val="00B15CAD"/>
    <w:rsid w:val="00B166FC"/>
    <w:rsid w:val="00B21840"/>
    <w:rsid w:val="00B21B26"/>
    <w:rsid w:val="00B228B2"/>
    <w:rsid w:val="00B229BA"/>
    <w:rsid w:val="00B23D34"/>
    <w:rsid w:val="00B24B3B"/>
    <w:rsid w:val="00B25BBB"/>
    <w:rsid w:val="00B317CC"/>
    <w:rsid w:val="00B343B3"/>
    <w:rsid w:val="00B35EC5"/>
    <w:rsid w:val="00B36F31"/>
    <w:rsid w:val="00B41872"/>
    <w:rsid w:val="00B42A84"/>
    <w:rsid w:val="00B44A20"/>
    <w:rsid w:val="00B47748"/>
    <w:rsid w:val="00B525D4"/>
    <w:rsid w:val="00B54AC6"/>
    <w:rsid w:val="00B62E68"/>
    <w:rsid w:val="00B63080"/>
    <w:rsid w:val="00B70126"/>
    <w:rsid w:val="00B707DE"/>
    <w:rsid w:val="00B737EE"/>
    <w:rsid w:val="00B74C07"/>
    <w:rsid w:val="00B827EA"/>
    <w:rsid w:val="00B833E9"/>
    <w:rsid w:val="00B843D1"/>
    <w:rsid w:val="00B87048"/>
    <w:rsid w:val="00B90296"/>
    <w:rsid w:val="00B91EC6"/>
    <w:rsid w:val="00B94A0B"/>
    <w:rsid w:val="00BA1670"/>
    <w:rsid w:val="00BA2EC4"/>
    <w:rsid w:val="00BA4EB0"/>
    <w:rsid w:val="00BA5EB9"/>
    <w:rsid w:val="00BA6A29"/>
    <w:rsid w:val="00BB0948"/>
    <w:rsid w:val="00BB0958"/>
    <w:rsid w:val="00BB0D61"/>
    <w:rsid w:val="00BB4F31"/>
    <w:rsid w:val="00BB5B15"/>
    <w:rsid w:val="00BB7192"/>
    <w:rsid w:val="00BC176C"/>
    <w:rsid w:val="00BC3086"/>
    <w:rsid w:val="00BC60F4"/>
    <w:rsid w:val="00BD0A72"/>
    <w:rsid w:val="00BD0E69"/>
    <w:rsid w:val="00BD4D1A"/>
    <w:rsid w:val="00BD6844"/>
    <w:rsid w:val="00BD7B30"/>
    <w:rsid w:val="00BE0A97"/>
    <w:rsid w:val="00BE677C"/>
    <w:rsid w:val="00BE6B6E"/>
    <w:rsid w:val="00BE6D84"/>
    <w:rsid w:val="00BE72C2"/>
    <w:rsid w:val="00BF00B3"/>
    <w:rsid w:val="00BF1AAF"/>
    <w:rsid w:val="00BF2B1D"/>
    <w:rsid w:val="00BF6012"/>
    <w:rsid w:val="00BF7C40"/>
    <w:rsid w:val="00C00349"/>
    <w:rsid w:val="00C010BE"/>
    <w:rsid w:val="00C01629"/>
    <w:rsid w:val="00C01C0A"/>
    <w:rsid w:val="00C023F8"/>
    <w:rsid w:val="00C1196C"/>
    <w:rsid w:val="00C13BB3"/>
    <w:rsid w:val="00C17865"/>
    <w:rsid w:val="00C17D2D"/>
    <w:rsid w:val="00C24F8C"/>
    <w:rsid w:val="00C31264"/>
    <w:rsid w:val="00C32906"/>
    <w:rsid w:val="00C3341C"/>
    <w:rsid w:val="00C338AB"/>
    <w:rsid w:val="00C33C57"/>
    <w:rsid w:val="00C35E9E"/>
    <w:rsid w:val="00C360FD"/>
    <w:rsid w:val="00C37846"/>
    <w:rsid w:val="00C4004B"/>
    <w:rsid w:val="00C40C0F"/>
    <w:rsid w:val="00C4128E"/>
    <w:rsid w:val="00C4329C"/>
    <w:rsid w:val="00C4479F"/>
    <w:rsid w:val="00C449C7"/>
    <w:rsid w:val="00C4629B"/>
    <w:rsid w:val="00C51571"/>
    <w:rsid w:val="00C53F9E"/>
    <w:rsid w:val="00C56308"/>
    <w:rsid w:val="00C61531"/>
    <w:rsid w:val="00C6204E"/>
    <w:rsid w:val="00C637C8"/>
    <w:rsid w:val="00C637FE"/>
    <w:rsid w:val="00C63CA3"/>
    <w:rsid w:val="00C641FE"/>
    <w:rsid w:val="00C65184"/>
    <w:rsid w:val="00C65694"/>
    <w:rsid w:val="00C67123"/>
    <w:rsid w:val="00C72013"/>
    <w:rsid w:val="00C73B04"/>
    <w:rsid w:val="00C74BFA"/>
    <w:rsid w:val="00C74F1E"/>
    <w:rsid w:val="00C76501"/>
    <w:rsid w:val="00C7729F"/>
    <w:rsid w:val="00C77363"/>
    <w:rsid w:val="00C821A5"/>
    <w:rsid w:val="00C82353"/>
    <w:rsid w:val="00C8432E"/>
    <w:rsid w:val="00C846E3"/>
    <w:rsid w:val="00C85457"/>
    <w:rsid w:val="00C85549"/>
    <w:rsid w:val="00C86EA6"/>
    <w:rsid w:val="00C9124B"/>
    <w:rsid w:val="00C91DA5"/>
    <w:rsid w:val="00C91F3D"/>
    <w:rsid w:val="00C9413B"/>
    <w:rsid w:val="00C96635"/>
    <w:rsid w:val="00C97F53"/>
    <w:rsid w:val="00CA2828"/>
    <w:rsid w:val="00CA2967"/>
    <w:rsid w:val="00CA2F68"/>
    <w:rsid w:val="00CA65CC"/>
    <w:rsid w:val="00CB17A1"/>
    <w:rsid w:val="00CB2B17"/>
    <w:rsid w:val="00CB4F0C"/>
    <w:rsid w:val="00CB6A00"/>
    <w:rsid w:val="00CB77E4"/>
    <w:rsid w:val="00CC1F12"/>
    <w:rsid w:val="00CC207F"/>
    <w:rsid w:val="00CC3639"/>
    <w:rsid w:val="00CC3F25"/>
    <w:rsid w:val="00CD1711"/>
    <w:rsid w:val="00CD6EE0"/>
    <w:rsid w:val="00CE20D0"/>
    <w:rsid w:val="00CE488D"/>
    <w:rsid w:val="00CE4DBA"/>
    <w:rsid w:val="00CE5427"/>
    <w:rsid w:val="00CF066B"/>
    <w:rsid w:val="00CF4B4C"/>
    <w:rsid w:val="00CF6A35"/>
    <w:rsid w:val="00D01B50"/>
    <w:rsid w:val="00D020EE"/>
    <w:rsid w:val="00D02C43"/>
    <w:rsid w:val="00D06BEF"/>
    <w:rsid w:val="00D1082D"/>
    <w:rsid w:val="00D10E9F"/>
    <w:rsid w:val="00D12480"/>
    <w:rsid w:val="00D14F97"/>
    <w:rsid w:val="00D15D22"/>
    <w:rsid w:val="00D16943"/>
    <w:rsid w:val="00D1780D"/>
    <w:rsid w:val="00D17D13"/>
    <w:rsid w:val="00D23AA9"/>
    <w:rsid w:val="00D26050"/>
    <w:rsid w:val="00D32EC7"/>
    <w:rsid w:val="00D34FF1"/>
    <w:rsid w:val="00D35390"/>
    <w:rsid w:val="00D3625F"/>
    <w:rsid w:val="00D36340"/>
    <w:rsid w:val="00D37AEE"/>
    <w:rsid w:val="00D40F46"/>
    <w:rsid w:val="00D4142C"/>
    <w:rsid w:val="00D41DE8"/>
    <w:rsid w:val="00D43326"/>
    <w:rsid w:val="00D5100E"/>
    <w:rsid w:val="00D54999"/>
    <w:rsid w:val="00D54AEE"/>
    <w:rsid w:val="00D5722D"/>
    <w:rsid w:val="00D57237"/>
    <w:rsid w:val="00D574DB"/>
    <w:rsid w:val="00D61C1B"/>
    <w:rsid w:val="00D62AC1"/>
    <w:rsid w:val="00D63ACA"/>
    <w:rsid w:val="00D661BD"/>
    <w:rsid w:val="00D70201"/>
    <w:rsid w:val="00D71D27"/>
    <w:rsid w:val="00D74056"/>
    <w:rsid w:val="00D75179"/>
    <w:rsid w:val="00D755D2"/>
    <w:rsid w:val="00D76021"/>
    <w:rsid w:val="00D7602D"/>
    <w:rsid w:val="00D77C3E"/>
    <w:rsid w:val="00D80424"/>
    <w:rsid w:val="00D81B77"/>
    <w:rsid w:val="00D83E39"/>
    <w:rsid w:val="00D846BF"/>
    <w:rsid w:val="00D84825"/>
    <w:rsid w:val="00D84D4A"/>
    <w:rsid w:val="00D86C92"/>
    <w:rsid w:val="00D87512"/>
    <w:rsid w:val="00D90E68"/>
    <w:rsid w:val="00D91C2E"/>
    <w:rsid w:val="00D942B1"/>
    <w:rsid w:val="00D95D78"/>
    <w:rsid w:val="00D96824"/>
    <w:rsid w:val="00D9704B"/>
    <w:rsid w:val="00D97D7E"/>
    <w:rsid w:val="00DA4141"/>
    <w:rsid w:val="00DA5B41"/>
    <w:rsid w:val="00DB1851"/>
    <w:rsid w:val="00DB1951"/>
    <w:rsid w:val="00DB1B5A"/>
    <w:rsid w:val="00DB220A"/>
    <w:rsid w:val="00DB3566"/>
    <w:rsid w:val="00DB3AF3"/>
    <w:rsid w:val="00DB4558"/>
    <w:rsid w:val="00DB5FF4"/>
    <w:rsid w:val="00DC08EE"/>
    <w:rsid w:val="00DC1BE2"/>
    <w:rsid w:val="00DC4049"/>
    <w:rsid w:val="00DC7DCB"/>
    <w:rsid w:val="00DD14FD"/>
    <w:rsid w:val="00DD1C9A"/>
    <w:rsid w:val="00DD4567"/>
    <w:rsid w:val="00DD617B"/>
    <w:rsid w:val="00DD6A86"/>
    <w:rsid w:val="00DE018B"/>
    <w:rsid w:val="00DE1FC2"/>
    <w:rsid w:val="00DE1FC8"/>
    <w:rsid w:val="00DE22A9"/>
    <w:rsid w:val="00DE4558"/>
    <w:rsid w:val="00DE62C6"/>
    <w:rsid w:val="00DE6B07"/>
    <w:rsid w:val="00DF1385"/>
    <w:rsid w:val="00DF1692"/>
    <w:rsid w:val="00DF1C6C"/>
    <w:rsid w:val="00DF3FBC"/>
    <w:rsid w:val="00DF5528"/>
    <w:rsid w:val="00DF5D3C"/>
    <w:rsid w:val="00DF6ACE"/>
    <w:rsid w:val="00DF73DE"/>
    <w:rsid w:val="00E06AF7"/>
    <w:rsid w:val="00E06F1A"/>
    <w:rsid w:val="00E1045F"/>
    <w:rsid w:val="00E104B5"/>
    <w:rsid w:val="00E124E7"/>
    <w:rsid w:val="00E12E26"/>
    <w:rsid w:val="00E135CB"/>
    <w:rsid w:val="00E149F6"/>
    <w:rsid w:val="00E154B9"/>
    <w:rsid w:val="00E16C1C"/>
    <w:rsid w:val="00E1754E"/>
    <w:rsid w:val="00E219BA"/>
    <w:rsid w:val="00E223CF"/>
    <w:rsid w:val="00E239B6"/>
    <w:rsid w:val="00E25277"/>
    <w:rsid w:val="00E254CE"/>
    <w:rsid w:val="00E25EF4"/>
    <w:rsid w:val="00E30570"/>
    <w:rsid w:val="00E30FEC"/>
    <w:rsid w:val="00E32B43"/>
    <w:rsid w:val="00E33B2B"/>
    <w:rsid w:val="00E356E2"/>
    <w:rsid w:val="00E41039"/>
    <w:rsid w:val="00E41276"/>
    <w:rsid w:val="00E42AD0"/>
    <w:rsid w:val="00E456F0"/>
    <w:rsid w:val="00E45A43"/>
    <w:rsid w:val="00E46383"/>
    <w:rsid w:val="00E50270"/>
    <w:rsid w:val="00E57494"/>
    <w:rsid w:val="00E57C09"/>
    <w:rsid w:val="00E61B0F"/>
    <w:rsid w:val="00E62270"/>
    <w:rsid w:val="00E62913"/>
    <w:rsid w:val="00E67AD0"/>
    <w:rsid w:val="00E67DF6"/>
    <w:rsid w:val="00E71C09"/>
    <w:rsid w:val="00E72323"/>
    <w:rsid w:val="00E8017D"/>
    <w:rsid w:val="00E80426"/>
    <w:rsid w:val="00E80721"/>
    <w:rsid w:val="00E815FB"/>
    <w:rsid w:val="00E81AE8"/>
    <w:rsid w:val="00E81CDB"/>
    <w:rsid w:val="00E912EE"/>
    <w:rsid w:val="00E91AA7"/>
    <w:rsid w:val="00E939D2"/>
    <w:rsid w:val="00E95744"/>
    <w:rsid w:val="00E95A5F"/>
    <w:rsid w:val="00E97216"/>
    <w:rsid w:val="00E97800"/>
    <w:rsid w:val="00EA3494"/>
    <w:rsid w:val="00EA45C6"/>
    <w:rsid w:val="00EA66EE"/>
    <w:rsid w:val="00EA757E"/>
    <w:rsid w:val="00EA7C78"/>
    <w:rsid w:val="00EB1EA9"/>
    <w:rsid w:val="00EB6D9C"/>
    <w:rsid w:val="00EB7027"/>
    <w:rsid w:val="00EB7DDA"/>
    <w:rsid w:val="00EC0990"/>
    <w:rsid w:val="00EC140B"/>
    <w:rsid w:val="00EC2397"/>
    <w:rsid w:val="00EC4E74"/>
    <w:rsid w:val="00EC50AF"/>
    <w:rsid w:val="00EC55F0"/>
    <w:rsid w:val="00EC757B"/>
    <w:rsid w:val="00EC7C82"/>
    <w:rsid w:val="00ED0214"/>
    <w:rsid w:val="00ED07CE"/>
    <w:rsid w:val="00ED0973"/>
    <w:rsid w:val="00ED0D10"/>
    <w:rsid w:val="00ED247D"/>
    <w:rsid w:val="00ED42FB"/>
    <w:rsid w:val="00ED5FA6"/>
    <w:rsid w:val="00ED6172"/>
    <w:rsid w:val="00EE3666"/>
    <w:rsid w:val="00EE57FA"/>
    <w:rsid w:val="00EE5FBA"/>
    <w:rsid w:val="00EF31EF"/>
    <w:rsid w:val="00EF5DBD"/>
    <w:rsid w:val="00EF6B0B"/>
    <w:rsid w:val="00EF73EF"/>
    <w:rsid w:val="00F01023"/>
    <w:rsid w:val="00F014B1"/>
    <w:rsid w:val="00F02F6A"/>
    <w:rsid w:val="00F03721"/>
    <w:rsid w:val="00F042F4"/>
    <w:rsid w:val="00F04B1F"/>
    <w:rsid w:val="00F04F38"/>
    <w:rsid w:val="00F07972"/>
    <w:rsid w:val="00F10CC8"/>
    <w:rsid w:val="00F10E4A"/>
    <w:rsid w:val="00F10EE3"/>
    <w:rsid w:val="00F11038"/>
    <w:rsid w:val="00F11231"/>
    <w:rsid w:val="00F12CB3"/>
    <w:rsid w:val="00F166EB"/>
    <w:rsid w:val="00F16D95"/>
    <w:rsid w:val="00F171A1"/>
    <w:rsid w:val="00F1745E"/>
    <w:rsid w:val="00F22F0C"/>
    <w:rsid w:val="00F252A3"/>
    <w:rsid w:val="00F267DA"/>
    <w:rsid w:val="00F279D6"/>
    <w:rsid w:val="00F31642"/>
    <w:rsid w:val="00F36DF9"/>
    <w:rsid w:val="00F37710"/>
    <w:rsid w:val="00F4117B"/>
    <w:rsid w:val="00F4249A"/>
    <w:rsid w:val="00F442DF"/>
    <w:rsid w:val="00F45FFB"/>
    <w:rsid w:val="00F47BD1"/>
    <w:rsid w:val="00F47D81"/>
    <w:rsid w:val="00F505B3"/>
    <w:rsid w:val="00F5318E"/>
    <w:rsid w:val="00F544DE"/>
    <w:rsid w:val="00F569B7"/>
    <w:rsid w:val="00F56FF0"/>
    <w:rsid w:val="00F60B5E"/>
    <w:rsid w:val="00F61BA3"/>
    <w:rsid w:val="00F6297F"/>
    <w:rsid w:val="00F6451A"/>
    <w:rsid w:val="00F64AF2"/>
    <w:rsid w:val="00F654D2"/>
    <w:rsid w:val="00F660BE"/>
    <w:rsid w:val="00F71B48"/>
    <w:rsid w:val="00F7465D"/>
    <w:rsid w:val="00F74F9E"/>
    <w:rsid w:val="00F7592B"/>
    <w:rsid w:val="00F76568"/>
    <w:rsid w:val="00F7770C"/>
    <w:rsid w:val="00F77C13"/>
    <w:rsid w:val="00F80108"/>
    <w:rsid w:val="00F81038"/>
    <w:rsid w:val="00F85302"/>
    <w:rsid w:val="00F85853"/>
    <w:rsid w:val="00F86CEC"/>
    <w:rsid w:val="00F87E70"/>
    <w:rsid w:val="00F92BBF"/>
    <w:rsid w:val="00F93D14"/>
    <w:rsid w:val="00F976FA"/>
    <w:rsid w:val="00FA65A8"/>
    <w:rsid w:val="00FA76AC"/>
    <w:rsid w:val="00FA7DA3"/>
    <w:rsid w:val="00FB11F3"/>
    <w:rsid w:val="00FC0A53"/>
    <w:rsid w:val="00FC1152"/>
    <w:rsid w:val="00FC4607"/>
    <w:rsid w:val="00FC511A"/>
    <w:rsid w:val="00FC59D4"/>
    <w:rsid w:val="00FC73BC"/>
    <w:rsid w:val="00FD1243"/>
    <w:rsid w:val="00FD260F"/>
    <w:rsid w:val="00FD3378"/>
    <w:rsid w:val="00FD3668"/>
    <w:rsid w:val="00FD3965"/>
    <w:rsid w:val="00FD39F6"/>
    <w:rsid w:val="00FD4FE3"/>
    <w:rsid w:val="00FE69D9"/>
    <w:rsid w:val="00FE6DE0"/>
    <w:rsid w:val="00FE7D96"/>
    <w:rsid w:val="00FF09A9"/>
    <w:rsid w:val="00FF300C"/>
    <w:rsid w:val="00FF4942"/>
    <w:rsid w:val="00FF5868"/>
    <w:rsid w:val="00FF59B6"/>
    <w:rsid w:val="00FF6C95"/>
    <w:rsid w:val="00FF7E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000"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032E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2E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09A2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2153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link w:val="Titre5Car"/>
    <w:uiPriority w:val="9"/>
    <w:qFormat/>
    <w:rsid w:val="002C7817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C781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16EC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16EC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6EC9"/>
    <w:rPr>
      <w:rFonts w:ascii="Tahoma" w:hAnsi="Tahoma" w:cs="Tahoma"/>
      <w:sz w:val="16"/>
      <w:szCs w:val="16"/>
      <w:lang w:val="fr-CA"/>
    </w:rPr>
  </w:style>
  <w:style w:type="paragraph" w:styleId="En-tte">
    <w:name w:val="header"/>
    <w:basedOn w:val="Normal"/>
    <w:link w:val="En-tteCar"/>
    <w:uiPriority w:val="99"/>
    <w:unhideWhenUsed/>
    <w:rsid w:val="00CB77E4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CB77E4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CB77E4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77E4"/>
    <w:rPr>
      <w:lang w:val="fr-CA"/>
    </w:rPr>
  </w:style>
  <w:style w:type="character" w:customStyle="1" w:styleId="Titre1Car">
    <w:name w:val="Titre 1 Car"/>
    <w:basedOn w:val="Policepardfaut"/>
    <w:link w:val="Titre1"/>
    <w:uiPriority w:val="9"/>
    <w:rsid w:val="00032EC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CA"/>
    </w:rPr>
  </w:style>
  <w:style w:type="character" w:customStyle="1" w:styleId="Titre2Car">
    <w:name w:val="Titre 2 Car"/>
    <w:basedOn w:val="Policepardfaut"/>
    <w:link w:val="Titre2"/>
    <w:uiPriority w:val="9"/>
    <w:rsid w:val="00032EC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CA"/>
    </w:rPr>
  </w:style>
  <w:style w:type="character" w:customStyle="1" w:styleId="Titre6Car">
    <w:name w:val="Titre 6 Car"/>
    <w:basedOn w:val="Policepardfaut"/>
    <w:link w:val="Titre6"/>
    <w:uiPriority w:val="9"/>
    <w:semiHidden/>
    <w:rsid w:val="002C781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2C7817"/>
    <w:rPr>
      <w:b/>
      <w:bCs/>
    </w:rPr>
  </w:style>
  <w:style w:type="character" w:customStyle="1" w:styleId="apple-converted-space">
    <w:name w:val="apple-converted-space"/>
    <w:basedOn w:val="Policepardfaut"/>
    <w:rsid w:val="00B141CF"/>
  </w:style>
  <w:style w:type="character" w:styleId="Lienhypertexte">
    <w:name w:val="Hyperlink"/>
    <w:basedOn w:val="Policepardfaut"/>
    <w:uiPriority w:val="99"/>
    <w:unhideWhenUsed/>
    <w:rsid w:val="00B141CF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EA757E"/>
    <w:rPr>
      <w:b/>
      <w:bCs/>
    </w:rPr>
  </w:style>
  <w:style w:type="character" w:customStyle="1" w:styleId="displayonly">
    <w:name w:val="display_only"/>
    <w:basedOn w:val="Policepardfaut"/>
    <w:rsid w:val="0060300D"/>
  </w:style>
  <w:style w:type="paragraph" w:styleId="NormalWeb">
    <w:name w:val="Normal (Web)"/>
    <w:basedOn w:val="Normal"/>
    <w:uiPriority w:val="99"/>
    <w:unhideWhenUsed/>
    <w:rsid w:val="000E734B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39"/>
    <w:rsid w:val="00926B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652C7D"/>
    <w:pPr>
      <w:spacing w:line="259" w:lineRule="auto"/>
      <w:outlineLvl w:val="9"/>
    </w:pPr>
    <w:rPr>
      <w:lang w:val="en-US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652C7D"/>
    <w:pPr>
      <w:spacing w:before="120"/>
    </w:pPr>
    <w:rPr>
      <w:rFonts w:asciiTheme="minorHAnsi" w:hAnsiTheme="minorHAnsi"/>
      <w:b/>
    </w:rPr>
  </w:style>
  <w:style w:type="paragraph" w:styleId="Paragraphedeliste">
    <w:name w:val="List Paragraph"/>
    <w:basedOn w:val="Normal"/>
    <w:uiPriority w:val="34"/>
    <w:qFormat/>
    <w:rsid w:val="00A63E33"/>
    <w:pPr>
      <w:ind w:left="720"/>
      <w:contextualSpacing/>
    </w:pPr>
  </w:style>
  <w:style w:type="character" w:styleId="Numrodepage">
    <w:name w:val="page number"/>
    <w:basedOn w:val="Policepardfaut"/>
    <w:uiPriority w:val="99"/>
    <w:semiHidden/>
    <w:unhideWhenUsed/>
    <w:rsid w:val="009779FD"/>
  </w:style>
  <w:style w:type="paragraph" w:styleId="Rvision">
    <w:name w:val="Revision"/>
    <w:hidden/>
    <w:uiPriority w:val="99"/>
    <w:semiHidden/>
    <w:rsid w:val="00D86C92"/>
  </w:style>
  <w:style w:type="character" w:customStyle="1" w:styleId="Titre4Car">
    <w:name w:val="Titre 4 Car"/>
    <w:basedOn w:val="Policepardfaut"/>
    <w:link w:val="Titre4"/>
    <w:uiPriority w:val="9"/>
    <w:semiHidden/>
    <w:rsid w:val="00A2153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Lienhypertextesuivivisit">
    <w:name w:val="FollowedHyperlink"/>
    <w:basedOn w:val="Policepardfaut"/>
    <w:uiPriority w:val="99"/>
    <w:semiHidden/>
    <w:unhideWhenUsed/>
    <w:rsid w:val="00A21537"/>
    <w:rPr>
      <w:color w:val="800080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3A237B"/>
    <w:pPr>
      <w:spacing w:after="200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3A237B"/>
    <w:pPr>
      <w:ind w:left="480" w:hanging="480"/>
    </w:pPr>
  </w:style>
  <w:style w:type="paragraph" w:styleId="TM2">
    <w:name w:val="toc 2"/>
    <w:basedOn w:val="Normal"/>
    <w:next w:val="Normal"/>
    <w:autoRedefine/>
    <w:uiPriority w:val="39"/>
    <w:unhideWhenUsed/>
    <w:rsid w:val="003A237B"/>
    <w:pPr>
      <w:ind w:left="240"/>
    </w:pPr>
    <w:rPr>
      <w:rFonts w:asciiTheme="minorHAnsi" w:hAnsiTheme="minorHAnsi"/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3A237B"/>
    <w:pPr>
      <w:ind w:left="480"/>
    </w:pPr>
    <w:rPr>
      <w:rFonts w:asciiTheme="minorHAnsi" w:hAnsiTheme="minorHAnsi"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3A237B"/>
    <w:pPr>
      <w:ind w:left="720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3A237B"/>
    <w:pPr>
      <w:ind w:left="960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3A237B"/>
    <w:pPr>
      <w:ind w:left="1200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3A237B"/>
    <w:pPr>
      <w:ind w:left="1440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3A237B"/>
    <w:pPr>
      <w:ind w:left="1680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3A237B"/>
    <w:pPr>
      <w:ind w:left="1920"/>
    </w:pPr>
    <w:rPr>
      <w:rFonts w:asciiTheme="minorHAnsi" w:hAnsiTheme="minorHAnsi"/>
      <w:sz w:val="20"/>
      <w:szCs w:val="20"/>
    </w:rPr>
  </w:style>
  <w:style w:type="character" w:customStyle="1" w:styleId="titleauthoretc">
    <w:name w:val="titleauthoretc"/>
    <w:basedOn w:val="Policepardfaut"/>
    <w:rsid w:val="00BA4EB0"/>
  </w:style>
  <w:style w:type="character" w:customStyle="1" w:styleId="Mention">
    <w:name w:val="Mention"/>
    <w:basedOn w:val="Policepardfaut"/>
    <w:uiPriority w:val="99"/>
    <w:semiHidden/>
    <w:unhideWhenUsed/>
    <w:rsid w:val="00A8453C"/>
    <w:rPr>
      <w:color w:val="2B579A"/>
      <w:shd w:val="clear" w:color="auto" w:fill="E6E6E6"/>
    </w:rPr>
  </w:style>
  <w:style w:type="character" w:customStyle="1" w:styleId="boldtitle">
    <w:name w:val="boldtitle"/>
    <w:basedOn w:val="Policepardfaut"/>
    <w:rsid w:val="004958AC"/>
  </w:style>
  <w:style w:type="character" w:customStyle="1" w:styleId="subjectfield-postprocessinghook">
    <w:name w:val="subjectfield-postprocessinghook"/>
    <w:basedOn w:val="Policepardfaut"/>
    <w:rsid w:val="00057686"/>
  </w:style>
  <w:style w:type="character" w:styleId="Accentuation">
    <w:name w:val="Emphasis"/>
    <w:basedOn w:val="Policepardfaut"/>
    <w:uiPriority w:val="20"/>
    <w:qFormat/>
    <w:rsid w:val="00107549"/>
    <w:rPr>
      <w:i/>
      <w:iCs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13141D"/>
    <w:rPr>
      <w:color w:val="808080"/>
      <w:shd w:val="clear" w:color="auto" w:fill="E6E6E6"/>
    </w:rPr>
  </w:style>
  <w:style w:type="paragraph" w:customStyle="1" w:styleId="pagetitre">
    <w:name w:val="page titre"/>
    <w:basedOn w:val="Normal"/>
    <w:qFormat/>
    <w:rsid w:val="00C86EA6"/>
    <w:pPr>
      <w:spacing w:after="200" w:line="360" w:lineRule="auto"/>
      <w:jc w:val="center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8D09A2"/>
    <w:rPr>
      <w:rFonts w:asciiTheme="majorHAnsi" w:eastAsiaTheme="majorEastAsia" w:hAnsiTheme="majorHAnsi" w:cstheme="majorBidi"/>
      <w:color w:val="243F60" w:themeColor="accent1" w:themeShade="7F"/>
      <w:lang w:val="fr-C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959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3445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</w:div>
          </w:divsChild>
        </w:div>
        <w:div w:id="5792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3269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15486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8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8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901409\AppData\Roaming\Microsoft\Templates\Normal11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École Polytechnique de Montréal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02A7C3-24D5-4650-8DEF-6162235F2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Normal11</Template>
  <TotalTime>1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polytechnique</Company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p901409</dc:creator>
  <cp:keywords/>
  <dc:description/>
  <cp:lastModifiedBy>David Tremblay</cp:lastModifiedBy>
  <cp:revision>2</cp:revision>
  <cp:lastPrinted>2017-09-25T00:07:00Z</cp:lastPrinted>
  <dcterms:created xsi:type="dcterms:W3CDTF">2018-02-05T23:24:00Z</dcterms:created>
  <dcterms:modified xsi:type="dcterms:W3CDTF">2018-02-05T23:24:00Z</dcterms:modified>
</cp:coreProperties>
</file>